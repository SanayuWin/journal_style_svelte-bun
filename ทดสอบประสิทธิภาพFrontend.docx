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A0" w14:textId="77777777" w:rsidR="00853605" w:rsidRPr="00D76F4D" w:rsidRDefault="00853605" w:rsidP="007F582E">
      <w:pPr>
        <w:tabs>
          <w:tab w:val="left" w:pos="1080"/>
          <w:tab w:val="left" w:pos="1440"/>
          <w:tab w:val="left" w:pos="1980"/>
          <w:tab w:val="left" w:pos="482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623E8E" wp14:editId="5806AC4B">
            <wp:simplePos x="0" y="0"/>
            <wp:positionH relativeFrom="margin">
              <wp:posOffset>2408555</wp:posOffset>
            </wp:positionH>
            <wp:positionV relativeFrom="paragraph">
              <wp:posOffset>304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45528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A3A392" w14:textId="77777777" w:rsidR="00853605" w:rsidRPr="00D76F4D" w:rsidRDefault="00853605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6C6C8D2" w14:textId="77777777" w:rsidR="00B368DE" w:rsidRPr="00D76F4D" w:rsidRDefault="00B368D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1312DD49" w14:textId="77777777" w:rsidR="003746E6" w:rsidRPr="00D76F4D" w:rsidRDefault="008B2960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begin">
          <w:ffData>
            <w:name w:val="Text31"/>
            <w:enabled/>
            <w:calcOnExit w:val="0"/>
            <w:textInput>
              <w:default w:val="-----------------------------------(ชื่อสารนิพนธ์ภาษาไทย)---------------------------------"/>
            </w:textInput>
          </w:ffData>
        </w:fldChar>
      </w:r>
      <w:bookmarkStart w:id="0" w:name="Text31"/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noProof/>
          <w:sz w:val="40"/>
          <w:szCs w:val="40"/>
          <w:cs/>
        </w:rPr>
        <w:t>-----------------------------------(ชื่อสารนิพนธ์ภาษาไทย)---------------------------------</w:t>
      </w:r>
      <w:r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fldChar w:fldCharType="end"/>
      </w:r>
      <w:bookmarkEnd w:id="0"/>
    </w:p>
    <w:p w14:paraId="55BFE773" w14:textId="77777777" w:rsidR="003746E6" w:rsidRPr="00D76F4D" w:rsidRDefault="00CA1935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bookmarkStart w:id="1" w:name="Text32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1"/>
    </w:p>
    <w:p w14:paraId="3E1F0DE1" w14:textId="77777777" w:rsidR="003746E6" w:rsidRPr="00D76F4D" w:rsidRDefault="00CA1935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bookmarkStart w:id="2" w:name="Text33"/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2"/>
    </w:p>
    <w:p w14:paraId="4864482E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A31E5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7741229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18D84A01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3C9BD1B8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40C95304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6828BC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4BFF50F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กิตตินันท์  </w:t>
      </w:r>
      <w:proofErr w:type="spellStart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หรุ่น</w:t>
      </w:r>
      <w:proofErr w:type="spell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สูงเนิน</w:t>
      </w:r>
    </w:p>
    <w:p w14:paraId="61E1D1F8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F410FB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6E053D5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5A0F2C9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right="-58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132E6B9C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76E2EF79" w14:textId="77777777" w:rsidR="003746E6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47683F24" w14:textId="77777777" w:rsidR="003746E6" w:rsidRPr="00D76F4D" w:rsidRDefault="003746E6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3AD38B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สารนิพนธ์นี้เป็นส่วนหนึ่งของการศึกษา</w:t>
      </w:r>
    </w:p>
    <w:p w14:paraId="48D21BB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หลักสูตรวิทยา</w:t>
      </w:r>
      <w:proofErr w:type="spellStart"/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ศา</w:t>
      </w:r>
      <w:proofErr w:type="spellEnd"/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สตรมหาบัณฑิต สาขาวิศวกรรมคอมพิวเตอร์</w:t>
      </w:r>
    </w:p>
    <w:p w14:paraId="3F7E195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คณะวิทยาลัยนวัตกรรมด้านเทคโนโลยีและวิศวกรรมศาสตร์</w:t>
      </w:r>
    </w:p>
    <w:p w14:paraId="63A000F1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มหาวิทยาลัยธุรกิจบัณฑิตย์</w:t>
      </w:r>
    </w:p>
    <w:p w14:paraId="0C50F692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ปีการศึกษา </w:t>
      </w:r>
      <w:r w:rsidRPr="005B354D">
        <w:rPr>
          <w:rFonts w:ascii="TH Sarabun New" w:hAnsi="TH Sarabun New" w:cs="TH Sarabun New"/>
          <w:b/>
          <w:bCs/>
          <w:sz w:val="40"/>
          <w:szCs w:val="40"/>
        </w:rPr>
        <w:t>256</w:t>
      </w:r>
      <w:r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6BD6C64A" w14:textId="77777777" w:rsidR="00813904" w:rsidRPr="00BB6C69" w:rsidRDefault="00C93CDA" w:rsidP="008139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</w:pP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lastRenderedPageBreak/>
        <w:fldChar w:fldCharType="begin">
          <w:ffData>
            <w:name w:val=""/>
            <w:enabled/>
            <w:calcOnExit w:val="0"/>
            <w:textInput>
              <w:default w:val="--------------------------(ENGLISH THEMATIC PAPER TITLE)--------------------------"/>
            </w:textInput>
          </w:ffData>
        </w:fldCha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</w:rPr>
        <w:instrText>FORMTEXT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instrText xml:space="preserve"> </w:instrTex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separate"/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  <w:cs/>
        </w:rPr>
        <w:t>--------------------------(</w:t>
      </w:r>
      <w:r>
        <w:rPr>
          <w:rFonts w:ascii="TH Sarabun New" w:eastAsia="Times New Roman" w:hAnsi="TH Sarabun New" w:cs="TH Sarabun New"/>
          <w:b/>
          <w:bCs/>
          <w:caps/>
          <w:noProof/>
          <w:sz w:val="40"/>
          <w:szCs w:val="40"/>
        </w:rPr>
        <w:t>ENGLISH THEMATIC PAPER TITLE)--------------------------</w:t>
      </w:r>
      <w:r>
        <w:rPr>
          <w:rFonts w:ascii="TH Sarabun New" w:eastAsia="Times New Roman" w:hAnsi="TH Sarabun New" w:cs="TH Sarabun New"/>
          <w:b/>
          <w:bCs/>
          <w:caps/>
          <w:sz w:val="40"/>
          <w:szCs w:val="40"/>
          <w:cs/>
        </w:rPr>
        <w:fldChar w:fldCharType="end"/>
      </w:r>
    </w:p>
    <w:p w14:paraId="2981E804" w14:textId="77777777" w:rsidR="00813904" w:rsidRPr="00D76F4D" w:rsidRDefault="00813904" w:rsidP="00813904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2"/>
            <w:enabled/>
            <w:calcOnExit w:val="0"/>
            <w:textInput>
              <w:default w:val="------------------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77AEA0EA" w14:textId="77777777" w:rsidR="00813904" w:rsidRPr="00D76F4D" w:rsidRDefault="00813904" w:rsidP="00813904">
      <w:pPr>
        <w:pStyle w:val="NoSpacing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33"/>
            <w:enabled/>
            <w:calcOnExit w:val="0"/>
            <w:textInput>
              <w:default w:val="---------------------------------------------------------------------------"/>
            </w:textInput>
          </w:ffData>
        </w:fldCha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---------------------------------------------------------------------------</w:t>
      </w: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</w:p>
    <w:p w14:paraId="01602B72" w14:textId="77777777" w:rsidR="00297D9D" w:rsidRPr="00D76F4D" w:rsidRDefault="00297D9D" w:rsidP="00297D9D">
      <w:pPr>
        <w:pStyle w:val="NoSpacing"/>
        <w:jc w:val="center"/>
        <w:rPr>
          <w:rFonts w:ascii="TH Sarabun New" w:eastAsia="Times New Roman" w:hAnsi="TH Sarabun New" w:cs="TH Sarabun New"/>
          <w:sz w:val="40"/>
          <w:szCs w:val="40"/>
        </w:rPr>
      </w:pPr>
    </w:p>
    <w:p w14:paraId="616F6065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8D1F47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99B2149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F58DAFD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ED6044A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136F3F56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DDD7F6A" w14:textId="77777777" w:rsidR="00084F8A" w:rsidRPr="00D76F4D" w:rsidRDefault="00084F8A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56DCFB0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8E424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Kittinun </w:t>
      </w:r>
      <w:proofErr w:type="spellStart"/>
      <w:r>
        <w:rPr>
          <w:rFonts w:ascii="TH Sarabun New" w:hAnsi="TH Sarabun New" w:cs="TH Sarabun New"/>
          <w:b/>
          <w:bCs/>
          <w:sz w:val="40"/>
          <w:szCs w:val="40"/>
        </w:rPr>
        <w:t>Roonsungneon</w:t>
      </w:r>
      <w:proofErr w:type="spellEnd"/>
    </w:p>
    <w:p w14:paraId="2FE82B9B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0C819E5" w14:textId="0A7AE5F0" w:rsidR="00084F8A" w:rsidRDefault="00084F8A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27D3F06C" w14:textId="08BB169C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5F1B11" w14:textId="379E1E16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47F513B3" w14:textId="20018E79" w:rsidR="0044197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6C386A1" w14:textId="77777777" w:rsidR="0044197D" w:rsidRPr="00D76F4D" w:rsidRDefault="0044197D" w:rsidP="0044197D">
      <w:pPr>
        <w:tabs>
          <w:tab w:val="left" w:pos="1080"/>
          <w:tab w:val="left" w:pos="1440"/>
          <w:tab w:val="left" w:pos="1980"/>
        </w:tabs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0CA9E8E3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A </w:t>
      </w:r>
      <w:proofErr w:type="spellStart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Themetic</w:t>
      </w:r>
      <w:proofErr w:type="spellEnd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 Paper Submitted in Partial Fulfillment of the Requirements for the Degree of Master of Engineering</w:t>
      </w:r>
    </w:p>
    <w:p w14:paraId="6D57FC57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College of Innovative Technology and Engineering</w:t>
      </w:r>
    </w:p>
    <w:p w14:paraId="6378986E" w14:textId="77777777" w:rsidR="0044197D" w:rsidRPr="005B354D" w:rsidRDefault="0044197D" w:rsidP="0044197D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proofErr w:type="spellStart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Dhurakij</w:t>
      </w:r>
      <w:proofErr w:type="spellEnd"/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 xml:space="preserve"> Pundit University</w:t>
      </w:r>
    </w:p>
    <w:p w14:paraId="247C937F" w14:textId="77777777" w:rsidR="0044197D" w:rsidRPr="005B354D" w:rsidRDefault="0044197D" w:rsidP="0044197D">
      <w:pPr>
        <w:spacing w:after="0" w:line="240" w:lineRule="auto"/>
        <w:ind w:left="2880" w:hanging="2880"/>
        <w:jc w:val="center"/>
        <w:rPr>
          <w:rFonts w:ascii="TH Sarabun New" w:hAnsi="TH Sarabun New" w:cs="TH Sarabun New"/>
          <w:b/>
          <w:bCs/>
          <w:sz w:val="32"/>
          <w:szCs w:val="32"/>
        </w:rPr>
        <w:sectPr w:rsidR="0044197D" w:rsidRPr="005B354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354D"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20</w:t>
      </w:r>
      <w:r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  <w:t>22</w:t>
      </w:r>
    </w:p>
    <w:p w14:paraId="1EEA9811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lastRenderedPageBreak/>
        <w:t xml:space="preserve">Academic Year 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begin">
          <w:ffData>
            <w:name w:val="Text12"/>
            <w:enabled/>
            <w:calcOnExit w:val="0"/>
            <w:textInput>
              <w:default w:val="20xx"/>
            </w:textInput>
          </w:ffData>
        </w:fldChar>
      </w:r>
      <w:bookmarkStart w:id="3" w:name="Text12"/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instrText xml:space="preserve"> FORMTEXT </w:instrTex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separate"/>
      </w:r>
      <w:r w:rsidR="00E024CB" w:rsidRPr="00D76F4D">
        <w:rPr>
          <w:rFonts w:ascii="TH Sarabun New" w:eastAsia="Times New Roman" w:hAnsi="TH Sarabun New" w:cs="TH Sarabun New"/>
          <w:b/>
          <w:bCs/>
          <w:noProof/>
          <w:sz w:val="40"/>
          <w:szCs w:val="40"/>
        </w:rPr>
        <w:t>20xx</w:t>
      </w:r>
      <w:r w:rsidR="00E024CB" w:rsidRPr="00D76F4D">
        <w:rPr>
          <w:rFonts w:ascii="TH Sarabun New" w:eastAsia="Times New Roman" w:hAnsi="TH Sarabun New" w:cs="TH Sarabun New"/>
          <w:b/>
          <w:bCs/>
          <w:sz w:val="40"/>
          <w:szCs w:val="40"/>
        </w:rPr>
        <w:fldChar w:fldCharType="end"/>
      </w:r>
      <w:bookmarkEnd w:id="3"/>
    </w:p>
    <w:p w14:paraId="28D89061" w14:textId="77777777" w:rsidR="001F431E" w:rsidRPr="00D76F4D" w:rsidRDefault="001F431E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  <w:sectPr w:rsidR="001F431E" w:rsidRPr="00D76F4D" w:rsidSect="00835B03">
          <w:headerReference w:type="first" r:id="rId10"/>
          <w:pgSz w:w="11906" w:h="16838"/>
          <w:pgMar w:top="1440" w:right="1440" w:bottom="1440" w:left="1440" w:header="706" w:footer="706" w:gutter="0"/>
          <w:cols w:space="708"/>
          <w:titlePg/>
          <w:docGrid w:linePitch="360"/>
        </w:sectPr>
      </w:pPr>
    </w:p>
    <w:p w14:paraId="1727A8AA" w14:textId="77777777" w:rsidR="00AF3114" w:rsidRPr="00D76F4D" w:rsidRDefault="00383120" w:rsidP="004A7934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9983" behindDoc="0" locked="0" layoutInCell="1" allowOverlap="1" wp14:anchorId="130CA9DE" wp14:editId="67DD5D59">
            <wp:simplePos x="0" y="0"/>
            <wp:positionH relativeFrom="margin">
              <wp:posOffset>2409245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pu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9E9" w14:textId="77777777" w:rsidR="00AF3114" w:rsidRPr="00D76F4D" w:rsidRDefault="00AF3114" w:rsidP="004A79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2E66CC6" w14:textId="77777777" w:rsidR="00AF3114" w:rsidRPr="00D76F4D" w:rsidRDefault="00AF31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CE7CECF" w14:textId="77777777" w:rsidR="00B514D9" w:rsidRPr="00D76F4D" w:rsidRDefault="00B514D9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p w14:paraId="33F59DD0" w14:textId="77777777" w:rsidR="00383120" w:rsidRPr="00D76F4D" w:rsidRDefault="00383120" w:rsidP="0038312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ใบรับรอง</w:t>
      </w:r>
      <w:r w:rsidR="009276C0" w:rsidRPr="009276C0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สารนิพนธ์</w:t>
      </w:r>
    </w:p>
    <w:p w14:paraId="70B3FA65" w14:textId="77777777" w:rsidR="00383120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3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4" w:name="Text13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4"/>
      <w:r w:rsidR="00383120" w:rsidRPr="00D76F4D">
        <w:rPr>
          <w:rFonts w:ascii="TH Sarabun New" w:hAnsi="TH Sarabun New" w:cs="TH Sarabun New"/>
          <w:sz w:val="32"/>
          <w:szCs w:val="32"/>
          <w:cs/>
        </w:rPr>
        <w:t xml:space="preserve"> มหาวิทยาลัยธุรกิจบัณฑิตย์</w:t>
      </w:r>
    </w:p>
    <w:p w14:paraId="4399D99F" w14:textId="77777777" w:rsidR="00345B47" w:rsidRPr="00D76F4D" w:rsidRDefault="00BD6514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4"/>
            <w:enabled/>
            <w:calcOnExit w:val="0"/>
            <w:textInput>
              <w:default w:val="ปริญญา (ชื่อหลักสูตร)"/>
            </w:textInput>
          </w:ffData>
        </w:fldChar>
      </w:r>
      <w:bookmarkStart w:id="5" w:name="Text14"/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ปริญญา (ชื่อหลักสูตร)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5"/>
    </w:p>
    <w:p w14:paraId="003E7604" w14:textId="77777777" w:rsidR="00345B47" w:rsidRPr="00D76F4D" w:rsidRDefault="00345B47" w:rsidP="0038312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7423557" w14:textId="77777777" w:rsidR="00345B47" w:rsidRPr="00D76F4D" w:rsidRDefault="0013572B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หัวข้อ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5"/>
            <w:enabled/>
            <w:calcOnExit w:val="0"/>
            <w:textInput>
              <w:default w:val="ชื่อเรื่องภาษาไทย"/>
            </w:textInput>
          </w:ffData>
        </w:fldChar>
      </w:r>
      <w:bookmarkStart w:id="6" w:name="Text15"/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B6029E" w:rsidRPr="00D76F4D">
        <w:rPr>
          <w:rFonts w:ascii="TH Sarabun New" w:hAnsi="TH Sarabun New" w:cs="TH Sarabun New"/>
          <w:sz w:val="32"/>
          <w:szCs w:val="32"/>
          <w:cs/>
        </w:rPr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B6029E" w:rsidRPr="00D76F4D">
        <w:rPr>
          <w:rFonts w:ascii="TH Sarabun New" w:hAnsi="TH Sarabun New" w:cs="TH Sarabun New"/>
          <w:noProof/>
          <w:sz w:val="32"/>
          <w:szCs w:val="32"/>
          <w:cs/>
        </w:rPr>
        <w:t>ชื่อเรื่องภาษาไทย</w:t>
      </w:r>
      <w:r w:rsidR="00B6029E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6"/>
    </w:p>
    <w:p w14:paraId="42054C28" w14:textId="292F9EF0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เสนอโดย</w:t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 xml:space="preserve">นาย กิตตินันท์ </w:t>
      </w:r>
      <w:proofErr w:type="spellStart"/>
      <w:r w:rsidR="00C42E9F">
        <w:rPr>
          <w:rFonts w:ascii="TH Sarabun New" w:hAnsi="TH Sarabun New" w:cs="TH Sarabun New" w:hint="cs"/>
          <w:sz w:val="32"/>
          <w:szCs w:val="32"/>
          <w:cs/>
        </w:rPr>
        <w:t>หรุ่น</w:t>
      </w:r>
      <w:proofErr w:type="spellEnd"/>
      <w:r w:rsidR="00C42E9F">
        <w:rPr>
          <w:rFonts w:ascii="TH Sarabun New" w:hAnsi="TH Sarabun New" w:cs="TH Sarabun New" w:hint="cs"/>
          <w:sz w:val="32"/>
          <w:szCs w:val="32"/>
          <w:cs/>
        </w:rPr>
        <w:t>สูงเนิน</w:t>
      </w:r>
    </w:p>
    <w:p w14:paraId="60478501" w14:textId="77777777" w:rsidR="001E1EDA" w:rsidRPr="00D76F4D" w:rsidRDefault="008A18C1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6677BC">
        <w:rPr>
          <w:rFonts w:ascii="TH Sarabun New" w:hAnsi="TH Sarabun New" w:cs="TH Sarabun New" w:hint="cs"/>
          <w:sz w:val="32"/>
          <w:szCs w:val="32"/>
          <w:cs/>
        </w:rPr>
        <w:tab/>
      </w:r>
      <w:r w:rsidR="001E1EDA"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6677BC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สาขาวิชา"/>
            </w:textInput>
          </w:ffData>
        </w:fldCha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ชื่อสาขาวิชา</w:t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32C65579" w14:textId="77777777" w:rsidR="001E1EDA" w:rsidRPr="00D76F4D" w:rsidRDefault="001E1EDA" w:rsidP="00345B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7DC9E230" w14:textId="77777777" w:rsidR="001E1EDA" w:rsidRPr="00D76F4D" w:rsidRDefault="001E1EDA" w:rsidP="001E1E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  <w:r w:rsidR="0063524C">
        <w:rPr>
          <w:rFonts w:ascii="TH Sarabun New" w:hAnsi="TH Sarabun New" w:cs="TH Sarabun New" w:hint="cs"/>
          <w:sz w:val="32"/>
          <w:szCs w:val="32"/>
          <w:cs/>
        </w:rPr>
        <w:t>สาร</w:t>
      </w:r>
      <w:r w:rsidR="0063524C" w:rsidRPr="00D76F4D">
        <w:rPr>
          <w:rFonts w:ascii="TH Sarabun New" w:hAnsi="TH Sarabun New" w:cs="TH Sarabun New"/>
          <w:sz w:val="32"/>
          <w:szCs w:val="32"/>
          <w:cs/>
        </w:rPr>
        <w:t>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ร่วม</w:t>
      </w:r>
      <w:r w:rsidR="0063524C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B6029E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B6029E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44F74678" w14:textId="77777777" w:rsidR="001E1EDA" w:rsidRPr="00D76F4D" w:rsidRDefault="001E1EDA" w:rsidP="001C0BD3">
      <w:pPr>
        <w:spacing w:before="60" w:after="60" w:line="240" w:lineRule="auto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>ได้พิจารณาเห็นชอบโดยคณะกรรมการสอบ</w:t>
      </w:r>
      <w:r w:rsidR="0063524C" w:rsidRPr="0063524C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Pr="00D76F4D">
        <w:rPr>
          <w:rFonts w:ascii="TH Sarabun New" w:hAnsi="TH Sarabun New" w:cs="TH Sarabun New"/>
          <w:sz w:val="32"/>
          <w:szCs w:val="32"/>
          <w:cs/>
        </w:rPr>
        <w:t>แล้ว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547"/>
      </w:tblGrid>
      <w:tr w:rsidR="00EC0C17" w:rsidRPr="00D76F4D" w14:paraId="63410B98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5D574D52" w14:textId="77777777" w:rsidR="00EC0C17" w:rsidRPr="00D76F4D" w:rsidRDefault="009A11B6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5305E9" wp14:editId="361688AC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F7932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793E39EC" w14:textId="77777777" w:rsidR="00EC0C17" w:rsidRPr="00D76F4D" w:rsidRDefault="00EC0C17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</w:t>
            </w:r>
          </w:p>
        </w:tc>
      </w:tr>
      <w:tr w:rsidR="00EC0C17" w:rsidRPr="00D76F4D" w14:paraId="241DD04F" w14:textId="77777777" w:rsidTr="007E0304">
        <w:tc>
          <w:tcPr>
            <w:tcW w:w="5376" w:type="dxa"/>
          </w:tcPr>
          <w:p w14:paraId="51669F9C" w14:textId="77777777" w:rsidR="00EC0C17" w:rsidRPr="00D76F4D" w:rsidRDefault="0081570D" w:rsidP="002C35E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2C35EC"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="002C35EC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</w:tcPr>
          <w:p w14:paraId="6905F1E5" w14:textId="77777777" w:rsidR="00EC0C17" w:rsidRPr="00D76F4D" w:rsidRDefault="00EC0C17" w:rsidP="00345B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7DB59573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26CD32AE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85FDD6" wp14:editId="4467BBEE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8DBB20" id="Straight Connector 1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2yI27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91DF7B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</w:p>
        </w:tc>
      </w:tr>
      <w:tr w:rsidR="00641580" w:rsidRPr="00D76F4D" w14:paraId="1AAE92F2" w14:textId="77777777" w:rsidTr="007E0304">
        <w:tc>
          <w:tcPr>
            <w:tcW w:w="5376" w:type="dxa"/>
          </w:tcPr>
          <w:p w14:paraId="3A3358C9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5EE1E22C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150D91FD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3648030A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A17459" wp14:editId="7EF960D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D0F871" id="Straight Connector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03A96829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กรรมการที่ปรึกษา</w:t>
            </w:r>
            <w:r w:rsidR="00927653" w:rsidRPr="00927653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สารนิพนธ์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ร่วม</w:t>
            </w:r>
          </w:p>
        </w:tc>
      </w:tr>
      <w:tr w:rsidR="00641580" w:rsidRPr="00D76F4D" w14:paraId="0DCC6E87" w14:textId="77777777" w:rsidTr="007E0304">
        <w:tc>
          <w:tcPr>
            <w:tcW w:w="5376" w:type="dxa"/>
          </w:tcPr>
          <w:p w14:paraId="44A6470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39FF2F75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41580" w:rsidRPr="00D76F4D" w14:paraId="023FC405" w14:textId="77777777" w:rsidTr="007E0304">
        <w:trPr>
          <w:trHeight w:val="680"/>
        </w:trPr>
        <w:tc>
          <w:tcPr>
            <w:tcW w:w="5376" w:type="dxa"/>
            <w:vAlign w:val="bottom"/>
          </w:tcPr>
          <w:p w14:paraId="76B8EE6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04B7CD" wp14:editId="100C070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2462AB" id="Straight Connector 1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GNyA1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vAlign w:val="bottom"/>
          </w:tcPr>
          <w:p w14:paraId="2F9F02EB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641580" w:rsidRPr="00D76F4D" w14:paraId="01126732" w14:textId="77777777" w:rsidTr="007E0304">
        <w:tc>
          <w:tcPr>
            <w:tcW w:w="5376" w:type="dxa"/>
          </w:tcPr>
          <w:p w14:paraId="634FB4B4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vAlign w:val="bottom"/>
          </w:tcPr>
          <w:p w14:paraId="03D442C6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0304" w:rsidRPr="00D76F4D" w14:paraId="20F3EB6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</w:trPr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DA4A8" w14:textId="77777777" w:rsidR="00641580" w:rsidRPr="00D76F4D" w:rsidRDefault="00641580" w:rsidP="005D646B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761299" wp14:editId="24B451DF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47F772" id="Straight Connector 17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TS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uy1nXjjq0UNC&#10;Yc59YgfwnhwEZBQkp4YQGwIc/AmvpxhOmGWPGl3eSRAbi7vT4q4aE5N0udluqWPUBHmLVc/AgDF9&#10;VOBY/mi5NT4LF424fIqJHqPUW0q+tp4NLX9bb9+VrBw6itizi6A+xynmQ66YYNbTliufay1fabJq&#10;pvmqNKnP1RWiMnfqYHFm6p7qhYUyM0QbaxfQ+mXQNTfDVJnFBVi/DFyyy4vg0wJ0xgP+DZzGW6l6&#10;zr+pnrVm2Y/QTaVzxQ4aqOLPdfjzxP56LvDnX3T/Ew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BPj2TS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2A36A" w14:textId="77777777" w:rsidR="00641580" w:rsidRPr="00D76F4D" w:rsidRDefault="00641580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</w:t>
            </w:r>
          </w:p>
        </w:tc>
      </w:tr>
      <w:tr w:rsidR="007E0304" w:rsidRPr="00D76F4D" w14:paraId="71D04ED8" w14:textId="77777777" w:rsidTr="007E03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</w:tcPr>
          <w:p w14:paraId="489ABCB6" w14:textId="77777777" w:rsidR="00641580" w:rsidRPr="00D76F4D" w:rsidRDefault="00641580" w:rsidP="0064158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</w:tcPr>
          <w:p w14:paraId="73467A57" w14:textId="77777777" w:rsidR="00641580" w:rsidRPr="00D76F4D" w:rsidRDefault="00641580" w:rsidP="0064158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F6D9C65" w14:textId="77777777" w:rsidR="00FD068D" w:rsidRPr="00D76F4D" w:rsidRDefault="00BB3930" w:rsidP="00D52C87">
      <w:pPr>
        <w:spacing w:before="60" w:after="6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20"/>
            <w:enabled/>
            <w:calcOnExit w:val="0"/>
            <w:textInput>
              <w:default w:val="ชื่อวิทยาลัย/คณะ"/>
            </w:textInput>
          </w:ffData>
        </w:fldChar>
      </w:r>
      <w:bookmarkStart w:id="7" w:name="Text20"/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ชื่อวิทยาลัย/คณะ</w:t>
      </w: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bookmarkEnd w:id="7"/>
      <w:r w:rsidR="00FD068D" w:rsidRPr="00D76F4D">
        <w:rPr>
          <w:rFonts w:ascii="TH Sarabun New" w:hAnsi="TH Sarabun New" w:cs="TH Sarabun New"/>
          <w:b/>
          <w:bCs/>
          <w:sz w:val="32"/>
          <w:szCs w:val="32"/>
          <w:cs/>
        </w:rPr>
        <w:t>รับรองแล้ว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5387"/>
        <w:gridCol w:w="4536"/>
      </w:tblGrid>
      <w:tr w:rsidR="00605BE1" w:rsidRPr="00D76F4D" w14:paraId="23ED0B28" w14:textId="77777777" w:rsidTr="007E0304">
        <w:trPr>
          <w:trHeight w:val="68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5A623" w14:textId="77777777" w:rsidR="00605BE1" w:rsidRPr="00D76F4D" w:rsidRDefault="00605BE1" w:rsidP="005D646B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B5AD22" wp14:editId="38BFB20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336550</wp:posOffset>
                      </wp:positionV>
                      <wp:extent cx="2772000" cy="0"/>
                      <wp:effectExtent l="38100" t="38100" r="66675" b="952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2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CC3EA2" id="Straight Connector 1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3pt,26.5pt" to="238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33F37" w14:textId="77777777" w:rsidR="00605BE1" w:rsidRPr="00D76F4D" w:rsidRDefault="00605BE1" w:rsidP="007E0304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คณบดี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begin">
                <w:ffData>
                  <w:name w:val="Text48"/>
                  <w:enabled/>
                  <w:calcOnExit w:val="0"/>
                  <w:textInput>
                    <w:default w:val="วิทยาลัย/คณะ"/>
                  </w:textInput>
                </w:ffData>
              </w:fldChar>
            </w:r>
            <w:bookmarkStart w:id="8" w:name="Text48"/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</w:rPr>
              <w:instrText>FORMTEXT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instrText xml:space="preserve"> </w:instrTex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separate"/>
            </w:r>
            <w:r w:rsidR="007E0304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วิทยาลัย/คณะ</w:t>
            </w:r>
            <w:r w:rsidR="007E0304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fldChar w:fldCharType="end"/>
            </w:r>
            <w:bookmarkEnd w:id="8"/>
          </w:p>
        </w:tc>
      </w:tr>
      <w:tr w:rsidR="00605BE1" w:rsidRPr="00D76F4D" w14:paraId="0FD47DE8" w14:textId="77777777" w:rsidTr="007E030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D1BFC4" w14:textId="77777777" w:rsidR="00605BE1" w:rsidRPr="00D76F4D" w:rsidRDefault="00605BE1" w:rsidP="00A95AD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ตำแหน่งทางวิชาการ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ชื่อตำแหน่งทางวิชาการ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ชื่อ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นามสกุล"/>
                  </w:textInput>
                </w:ffData>
              </w:fldCha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นามสกุล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4B6B1EC" w14:textId="77777777" w:rsidR="00605BE1" w:rsidRPr="00D76F4D" w:rsidRDefault="00605BE1" w:rsidP="00A95AD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5BE1" w:rsidRPr="00D76F4D" w14:paraId="3087C86D" w14:textId="77777777" w:rsidTr="007E0304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EF895" w14:textId="77777777" w:rsidR="00605BE1" w:rsidRPr="00D76F4D" w:rsidRDefault="00852486" w:rsidP="00C116E8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1D13ED" wp14:editId="4F924815">
                      <wp:simplePos x="0" y="0"/>
                      <wp:positionH relativeFrom="margin">
                        <wp:posOffset>402590</wp:posOffset>
                      </wp:positionH>
                      <wp:positionV relativeFrom="paragraph">
                        <wp:posOffset>187960</wp:posOffset>
                      </wp:positionV>
                      <wp:extent cx="359410" cy="0"/>
                      <wp:effectExtent l="38100" t="38100" r="5969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A846F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7pt,14.8pt" to="6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A29E2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E4376E" wp14:editId="032F3CB9">
                      <wp:simplePos x="0" y="0"/>
                      <wp:positionH relativeFrom="margin">
                        <wp:posOffset>1058322</wp:posOffset>
                      </wp:positionH>
                      <wp:positionV relativeFrom="paragraph">
                        <wp:posOffset>172720</wp:posOffset>
                      </wp:positionV>
                      <wp:extent cx="1259840" cy="0"/>
                      <wp:effectExtent l="38100" t="38100" r="73660" b="952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3AAE5D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35pt,13.6pt" to="182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393CCE" wp14:editId="1CDE7C23">
                      <wp:simplePos x="0" y="0"/>
                      <wp:positionH relativeFrom="margin">
                        <wp:posOffset>2564461</wp:posOffset>
                      </wp:positionH>
                      <wp:positionV relativeFrom="paragraph">
                        <wp:posOffset>172720</wp:posOffset>
                      </wp:positionV>
                      <wp:extent cx="468000" cy="0"/>
                      <wp:effectExtent l="38100" t="38100" r="65405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8000" cy="0"/>
                              </a:xfrm>
                              <a:prstGeom prst="line">
                                <a:avLst/>
                              </a:prstGeom>
                              <a:ln w="3175"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4DDE6D2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95pt,13.6pt" to="238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" strokecolor="black [3200]" strokeweight=".25pt">
                      <v:stroke dashstyle="3 1"/>
                      <v:shadow on="t" color="black" opacity="24903f" origin=",.5" offset="0,.55556mm"/>
                      <w10:wrap anchorx="margin"/>
                    </v:line>
                  </w:pict>
                </mc:Fallback>
              </mc:AlternateConten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</w:t>
            </w:r>
            <w:r w:rsidR="00B61C8C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BA29E2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="00605BE1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  <w:r w:rsidR="00483C4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35B06" w14:textId="77777777" w:rsidR="00605BE1" w:rsidRPr="00D76F4D" w:rsidRDefault="00605BE1" w:rsidP="00D52C8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20CFDE" w14:textId="77777777" w:rsidR="006B74EF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sz w:val="32"/>
          <w:szCs w:val="32"/>
          <w:cs/>
          <w:lang w:val="th-TH"/>
        </w:rPr>
        <w:t>หัวข้อ</w:t>
      </w:r>
      <w:r w:rsidR="00927653" w:rsidRPr="00927653">
        <w:rPr>
          <w:rFonts w:ascii="TH Sarabun New" w:hAnsi="TH Sarabun New" w:cs="TH Sarabun New" w:hint="cs"/>
          <w:sz w:val="32"/>
          <w:szCs w:val="32"/>
          <w:cs/>
        </w:rPr>
        <w:t>สารนิพนธ์</w:t>
      </w:r>
      <w:r w:rsidR="00927653">
        <w:rPr>
          <w:rFonts w:ascii="TH Sarabun New" w:hAnsi="TH Sarabun New" w:cs="TH Sarabun New"/>
          <w:sz w:val="32"/>
          <w:szCs w:val="32"/>
        </w:rPr>
        <w:tab/>
      </w:r>
      <w:r w:rsidR="0013572B">
        <w:rPr>
          <w:rFonts w:ascii="TH Sarabun New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hAnsi="TH Sarabun New" w:cs="TH Sarabun New"/>
          <w:sz w:val="32"/>
          <w:szCs w:val="32"/>
          <w:cs/>
          <w:lang w:val="th-TH"/>
        </w:rPr>
        <w:tab/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1"/>
            <w:enabled/>
            <w:calcOnExit w:val="0"/>
            <w:textInput>
              <w:default w:val="ชื่อเรื่องสารนิพนธ์"/>
            </w:textInput>
          </w:ffData>
        </w:fldChar>
      </w:r>
      <w:bookmarkStart w:id="9" w:name="Text21"/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927653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ชื่อเรื่องสารนิพนธ์</w:t>
      </w:r>
      <w:r w:rsidR="00927653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9"/>
    </w:p>
    <w:p w14:paraId="59D3626C" w14:textId="2E804610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ชื่อผู้เขียน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C42E9F">
        <w:rPr>
          <w:rFonts w:ascii="TH Sarabun New" w:hAnsi="TH Sarabun New" w:cs="TH Sarabun New" w:hint="cs"/>
          <w:sz w:val="32"/>
          <w:szCs w:val="32"/>
          <w:cs/>
        </w:rPr>
        <w:t xml:space="preserve">นายกิตตินันท์ </w:t>
      </w:r>
      <w:proofErr w:type="spellStart"/>
      <w:r w:rsidR="00C42E9F">
        <w:rPr>
          <w:rFonts w:ascii="TH Sarabun New" w:hAnsi="TH Sarabun New" w:cs="TH Sarabun New" w:hint="cs"/>
          <w:sz w:val="32"/>
          <w:szCs w:val="32"/>
          <w:cs/>
        </w:rPr>
        <w:t>หรุ่น</w:t>
      </w:r>
      <w:proofErr w:type="spellEnd"/>
      <w:r w:rsidR="00C42E9F">
        <w:rPr>
          <w:rFonts w:ascii="TH Sarabun New" w:hAnsi="TH Sarabun New" w:cs="TH Sarabun New" w:hint="cs"/>
          <w:sz w:val="32"/>
          <w:szCs w:val="32"/>
          <w:cs/>
        </w:rPr>
        <w:t>สูงเนิน</w:t>
      </w:r>
    </w:p>
    <w:p w14:paraId="1D739CDB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lastRenderedPageBreak/>
        <w:t>อาจารย์ที่ปรึกษา</w:t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bookmarkStart w:id="10" w:name="Text24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0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bookmarkStart w:id="11" w:name="Text25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1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bookmarkStart w:id="12" w:name="Text26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2"/>
    </w:p>
    <w:p w14:paraId="77554C4E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อาจารย์ที่ปรึกษาร่วม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4"/>
            <w:enabled/>
            <w:calcOnExit w:val="0"/>
            <w:textInput>
              <w:default w:val="ชื่อตำแหน่งทางวิชาการ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ชื่อตำแหน่งทางวิชาการ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5"/>
            <w:enabled/>
            <w:calcOnExit w:val="0"/>
            <w:textInput>
              <w:default w:val="ชื่อ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 xml:space="preserve"> 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6"/>
            <w:enabled/>
            <w:calcOnExit w:val="0"/>
            <w:textInput>
              <w:default w:val="นามสกุล"/>
            </w:textInput>
          </w:ffData>
        </w:fldCha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นามสกุล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</w:p>
    <w:p w14:paraId="1E5D48DF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หลักสูตร</w:t>
      </w:r>
      <w:r w:rsidR="00D309A6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begin">
          <w:ffData>
            <w:name w:val="Text27"/>
            <w:enabled/>
            <w:calcOnExit w:val="0"/>
            <w:textInput>
              <w:default w:val="ชื่อเต็มหลักสูตร"/>
            </w:textInput>
          </w:ffData>
        </w:fldChar>
      </w:r>
      <w:bookmarkStart w:id="13" w:name="Text27"/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  <w:cs/>
          <w:lang w:val="th-TH"/>
        </w:rPr>
        <w:t>ชื่อเต็มหลักสูตร</w:t>
      </w:r>
      <w:r w:rsidR="001466B8"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fldChar w:fldCharType="end"/>
      </w:r>
      <w:bookmarkEnd w:id="13"/>
    </w:p>
    <w:p w14:paraId="7BC1424A" w14:textId="77777777" w:rsidR="003746E6" w:rsidRPr="00D76F4D" w:rsidRDefault="002F6642" w:rsidP="004A7934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>ปีการศึกษา</w:t>
      </w:r>
      <w:r w:rsidRPr="00D76F4D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7934" w:rsidRPr="00D76F4D">
        <w:rPr>
          <w:rFonts w:ascii="TH Sarabun New" w:eastAsia="Times New Roman" w:hAnsi="TH Sarabun New" w:cs="TH Sarabun New"/>
          <w:sz w:val="32"/>
          <w:szCs w:val="32"/>
        </w:rPr>
        <w:tab/>
      </w:r>
      <w:r w:rsidR="0013572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begin">
          <w:ffData>
            <w:name w:val="Text28"/>
            <w:enabled/>
            <w:calcOnExit w:val="0"/>
            <w:textInput>
              <w:default w:val="25xx"/>
            </w:textInput>
          </w:ffData>
        </w:fldChar>
      </w:r>
      <w:bookmarkStart w:id="14" w:name="Text28"/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instrText xml:space="preserve"> FORMTEXT </w:instrTex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separate"/>
      </w:r>
      <w:r w:rsidR="001466B8" w:rsidRPr="00D76F4D">
        <w:rPr>
          <w:rFonts w:ascii="TH Sarabun New" w:eastAsia="Times New Roman" w:hAnsi="TH Sarabun New" w:cs="TH Sarabun New"/>
          <w:noProof/>
          <w:sz w:val="32"/>
          <w:szCs w:val="32"/>
        </w:rPr>
        <w:t>25xx</w:t>
      </w:r>
      <w:r w:rsidR="001466B8" w:rsidRPr="00D76F4D">
        <w:rPr>
          <w:rFonts w:ascii="TH Sarabun New" w:eastAsia="Times New Roman" w:hAnsi="TH Sarabun New" w:cs="TH Sarabun New"/>
          <w:sz w:val="32"/>
          <w:szCs w:val="32"/>
        </w:rPr>
        <w:fldChar w:fldCharType="end"/>
      </w:r>
      <w:bookmarkEnd w:id="14"/>
    </w:p>
    <w:p w14:paraId="4019025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rPr>
          <w:rFonts w:ascii="TH Sarabun New" w:eastAsia="Times New Roman" w:hAnsi="TH Sarabun New" w:cs="TH Sarabun New"/>
          <w:sz w:val="32"/>
          <w:szCs w:val="32"/>
        </w:rPr>
      </w:pPr>
    </w:p>
    <w:p w14:paraId="1A7B044B" w14:textId="77777777" w:rsidR="003746E6" w:rsidRPr="00D76F4D" w:rsidRDefault="002F6642">
      <w:pPr>
        <w:tabs>
          <w:tab w:val="left" w:pos="1080"/>
          <w:tab w:val="left" w:pos="1440"/>
          <w:tab w:val="left" w:pos="1980"/>
        </w:tabs>
        <w:spacing w:after="0" w:line="240" w:lineRule="auto"/>
        <w:ind w:left="1985" w:hanging="1985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76F4D">
        <w:rPr>
          <w:rFonts w:ascii="TH Sarabun New" w:eastAsia="Times New Roman" w:hAnsi="TH Sarabun New" w:cs="TH Sarabun New"/>
          <w:b/>
          <w:bCs/>
          <w:sz w:val="32"/>
          <w:szCs w:val="32"/>
          <w:cs/>
          <w:lang w:val="th-TH"/>
        </w:rPr>
        <w:t>บทคัดย่อ</w:t>
      </w:r>
    </w:p>
    <w:p w14:paraId="7C60786D" w14:textId="77777777" w:rsidR="003746E6" w:rsidRPr="00D76F4D" w:rsidRDefault="003746E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BF8DCDE" w14:textId="77777777" w:rsidR="002E2E45" w:rsidRPr="00D76F4D" w:rsidRDefault="002B6199" w:rsidP="00B02874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bookmarkStart w:id="15" w:name="Text37"/>
      <w:r w:rsidR="002E2E45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2E2E45" w:rsidRPr="00D76F4D">
        <w:rPr>
          <w:rFonts w:ascii="TH Sarabun New" w:hAnsi="TH Sarabun New" w:cs="TH Sarabun New"/>
          <w:sz w:val="32"/>
          <w:szCs w:val="32"/>
        </w:rPr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2E2E45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2E2E45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5"/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353E0073" w14:textId="77777777" w:rsidR="002E2E45" w:rsidRPr="00D76F4D" w:rsidRDefault="002E2E45" w:rsidP="002E2E45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bookmarkStart w:id="16" w:name="Text38"/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6"/>
    </w:p>
    <w:p w14:paraId="26A4006A" w14:textId="77777777" w:rsidR="002E2E45" w:rsidRPr="00D76F4D" w:rsidRDefault="002E2E45" w:rsidP="002E2E45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5F4110" w:rsidRPr="00D76F4D">
        <w:rPr>
          <w:rFonts w:ascii="TH Sarabun New" w:hAnsi="TH Sarabun New" w:cs="TH Sarabun New"/>
          <w:sz w:val="32"/>
          <w:szCs w:val="32"/>
          <w:cs/>
        </w:rPr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5F4110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="005F4110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B0A4AB" w14:textId="77777777" w:rsidR="003746E6" w:rsidRPr="00D76F4D" w:rsidRDefault="003746E6" w:rsidP="00B02874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</w:p>
    <w:p w14:paraId="1FAA1CE0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C226E74" w14:textId="77777777" w:rsidR="00701471" w:rsidRPr="00D76F4D" w:rsidRDefault="00EE772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</w:rPr>
        <w:t>คำสำคัญ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bookmarkStart w:id="17" w:name="Text29"/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17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9"/>
            <w:enabled/>
            <w:calcOnExit w:val="0"/>
            <w:textInput>
              <w:default w:val="พิมพ์คำสำคัญ"/>
            </w:textInput>
          </w:ffData>
        </w:fldCha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0586C" w:rsidRPr="00D76F4D">
        <w:rPr>
          <w:rFonts w:ascii="TH Sarabun New" w:hAnsi="TH Sarabun New" w:cs="TH Sarabun New"/>
          <w:sz w:val="32"/>
          <w:szCs w:val="32"/>
          <w:cs/>
        </w:rPr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0586C" w:rsidRPr="00D76F4D">
        <w:rPr>
          <w:rFonts w:ascii="TH Sarabun New" w:hAnsi="TH Sarabun New" w:cs="TH Sarabun New"/>
          <w:noProof/>
          <w:sz w:val="32"/>
          <w:szCs w:val="32"/>
          <w:cs/>
        </w:rPr>
        <w:t>พิมพ์คำสำคัญ</w:t>
      </w:r>
      <w:r w:rsidR="0080586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F4310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08DD89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27B95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FF3ADE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58229D1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D8B2898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EA117D2" w14:textId="77777777" w:rsidR="002E2E45" w:rsidRPr="00D76F4D" w:rsidRDefault="002E2E45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1BD3DF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79BB9CD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33B24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4A5E12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07DF6A" w14:textId="77777777" w:rsidR="00701471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F129730" w14:textId="77777777" w:rsidR="00AA6604" w:rsidRDefault="00AA6604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3ED052" w14:textId="77777777" w:rsidR="001F5253" w:rsidRPr="00D76F4D" w:rsidRDefault="001F5253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CAC95C" w14:textId="77777777" w:rsidR="00701471" w:rsidRPr="00D76F4D" w:rsidRDefault="00701471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19B93BB" w14:textId="77777777" w:rsidR="001729E9" w:rsidRPr="00D76F4D" w:rsidRDefault="00A84AB0" w:rsidP="00A84AB0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D1845" wp14:editId="0EA8C278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FC888" id="Straight Connector 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ObEWVH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87F4773" w14:textId="77777777" w:rsidR="00701471" w:rsidRPr="00D76F4D" w:rsidRDefault="00A84AB0" w:rsidP="00701471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</w:t>
      </w:r>
    </w:p>
    <w:p w14:paraId="35E4CA70" w14:textId="77777777" w:rsidR="003746E6" w:rsidRPr="00D76F4D" w:rsidRDefault="00927653" w:rsidP="00173C1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Title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begin">
          <w:ffData>
            <w:name w:val="Text39"/>
            <w:enabled/>
            <w:calcOnExit w:val="0"/>
            <w:textInput>
              <w:default w:val="Thematic Paper Title"/>
            </w:textInput>
          </w:ffData>
        </w:fldChar>
      </w:r>
      <w:bookmarkStart w:id="18" w:name="Text39"/>
      <w:r w:rsidR="00B13A81">
        <w:rPr>
          <w:rFonts w:ascii="TH Sarabun New" w:hAnsi="TH Sarabun New" w:cs="TH Sarabun New"/>
          <w:caps/>
          <w:sz w:val="32"/>
          <w:szCs w:val="32"/>
        </w:rPr>
        <w:instrText xml:space="preserve"> FORMTEXT </w:instrText>
      </w:r>
      <w:r w:rsidR="00B13A81">
        <w:rPr>
          <w:rFonts w:ascii="TH Sarabun New" w:hAnsi="TH Sarabun New" w:cs="TH Sarabun New"/>
          <w:caps/>
          <w:sz w:val="32"/>
          <w:szCs w:val="32"/>
        </w:rPr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separate"/>
      </w:r>
      <w:r w:rsidR="00B13A81">
        <w:rPr>
          <w:rFonts w:ascii="TH Sarabun New" w:hAnsi="TH Sarabun New" w:cs="TH Sarabun New"/>
          <w:caps/>
          <w:noProof/>
          <w:sz w:val="32"/>
          <w:szCs w:val="32"/>
        </w:rPr>
        <w:t>Thematic Paper Title</w:t>
      </w:r>
      <w:r w:rsidR="00B13A81">
        <w:rPr>
          <w:rFonts w:ascii="TH Sarabun New" w:hAnsi="TH Sarabun New" w:cs="TH Sarabun New"/>
          <w:caps/>
          <w:sz w:val="32"/>
          <w:szCs w:val="32"/>
        </w:rPr>
        <w:fldChar w:fldCharType="end"/>
      </w:r>
      <w:bookmarkEnd w:id="18"/>
    </w:p>
    <w:p w14:paraId="2537055A" w14:textId="1DAA55C0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Au</w:t>
      </w:r>
      <w:r w:rsidR="00701471" w:rsidRPr="00D76F4D">
        <w:rPr>
          <w:rFonts w:ascii="TH Sarabun New" w:hAnsi="TH Sarabun New" w:cs="TH Sarabun New"/>
          <w:sz w:val="32"/>
          <w:szCs w:val="32"/>
        </w:rPr>
        <w:t>t</w:t>
      </w:r>
      <w:r w:rsidRPr="00D76F4D">
        <w:rPr>
          <w:rFonts w:ascii="TH Sarabun New" w:hAnsi="TH Sarabun New" w:cs="TH Sarabun New"/>
          <w:sz w:val="32"/>
          <w:szCs w:val="32"/>
        </w:rPr>
        <w:t>hor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816E51">
        <w:rPr>
          <w:rFonts w:ascii="TH Sarabun New" w:hAnsi="TH Sarabun New" w:cs="TH Sarabun New"/>
          <w:sz w:val="32"/>
          <w:szCs w:val="32"/>
        </w:rPr>
        <w:t xml:space="preserve">Kittinun </w:t>
      </w:r>
      <w:proofErr w:type="spellStart"/>
      <w:r w:rsidR="00816E51">
        <w:rPr>
          <w:rFonts w:ascii="TH Sarabun New" w:hAnsi="TH Sarabun New" w:cs="TH Sarabun New"/>
          <w:sz w:val="32"/>
          <w:szCs w:val="32"/>
        </w:rPr>
        <w:t>Roonsungneon</w:t>
      </w:r>
      <w:proofErr w:type="spellEnd"/>
    </w:p>
    <w:p w14:paraId="4AD51F4B" w14:textId="77777777" w:rsidR="003746E6" w:rsidRPr="00D76F4D" w:rsidRDefault="00927653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The</w:t>
      </w:r>
      <w:r>
        <w:rPr>
          <w:rFonts w:ascii="TH Sarabun New" w:hAnsi="TH Sarabun New" w:cs="TH Sarabun New"/>
          <w:sz w:val="32"/>
          <w:szCs w:val="32"/>
        </w:rPr>
        <w:t>matic Paper</w:t>
      </w:r>
      <w:r w:rsidR="002F6642"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="002F6642" w:rsidRPr="00D76F4D">
        <w:rPr>
          <w:rFonts w:ascii="TH Sarabun New" w:hAnsi="TH Sarabun New" w:cs="TH Sarabun New"/>
          <w:sz w:val="32"/>
          <w:szCs w:val="32"/>
        </w:rPr>
        <w:t>r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2"/>
            <w:enabled/>
            <w:calcOnExit w:val="0"/>
            <w:textInput>
              <w:default w:val="Academic Title"/>
            </w:textInput>
          </w:ffData>
        </w:fldChar>
      </w:r>
      <w:bookmarkStart w:id="19" w:name="Text42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19"/>
      <w:r w:rsidR="002F6642"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bookmarkStart w:id="20" w:name="Text43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0"/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bookmarkStart w:id="21" w:name="Text44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1"/>
    </w:p>
    <w:p w14:paraId="6D1E52AA" w14:textId="77777777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Co-</w:t>
      </w:r>
      <w:r w:rsidR="00B13A81" w:rsidRPr="00D76F4D">
        <w:rPr>
          <w:rFonts w:ascii="TH Sarabun New" w:hAnsi="TH Sarabun New" w:cs="TH Sarabun New"/>
          <w:sz w:val="32"/>
          <w:szCs w:val="32"/>
        </w:rPr>
        <w:t>The</w:t>
      </w:r>
      <w:r w:rsidR="00B13A81">
        <w:rPr>
          <w:rFonts w:ascii="TH Sarabun New" w:hAnsi="TH Sarabun New" w:cs="TH Sarabun New"/>
          <w:sz w:val="32"/>
          <w:szCs w:val="32"/>
        </w:rPr>
        <w:t>matic Paper</w:t>
      </w:r>
      <w:r w:rsidRPr="00D76F4D">
        <w:rPr>
          <w:rFonts w:ascii="TH Sarabun New" w:hAnsi="TH Sarabun New" w:cs="TH Sarabun New"/>
          <w:sz w:val="32"/>
          <w:szCs w:val="32"/>
        </w:rPr>
        <w:t xml:space="preserve"> Advis</w:t>
      </w:r>
      <w:r w:rsidR="001D1001" w:rsidRPr="00D76F4D">
        <w:rPr>
          <w:rFonts w:ascii="TH Sarabun New" w:hAnsi="TH Sarabun New" w:cs="TH Sarabun New"/>
          <w:sz w:val="32"/>
          <w:szCs w:val="32"/>
        </w:rPr>
        <w:t>o</w:t>
      </w:r>
      <w:r w:rsidRPr="00D76F4D">
        <w:rPr>
          <w:rFonts w:ascii="TH Sarabun New" w:hAnsi="TH Sarabun New" w:cs="TH Sarabun New"/>
          <w:sz w:val="32"/>
          <w:szCs w:val="32"/>
        </w:rPr>
        <w:t>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cademic Titl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Academic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3"/>
            <w:enabled/>
            <w:calcOnExit w:val="0"/>
            <w:textInput>
              <w:default w:val="First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Firstname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1729E9"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4"/>
            <w:enabled/>
            <w:calcOnExit w:val="0"/>
            <w:textInput>
              <w:default w:val="Surname"/>
            </w:textInput>
          </w:ffData>
        </w:fldChar>
      </w:r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Surname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3F563C78" w14:textId="77777777" w:rsidR="003746E6" w:rsidRPr="00D76F4D" w:rsidRDefault="00F90537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Program</w:t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5"/>
            <w:enabled/>
            <w:calcOnExit w:val="0"/>
            <w:textInput>
              <w:default w:val="Degree Title"/>
            </w:textInput>
          </w:ffData>
        </w:fldChar>
      </w:r>
      <w:bookmarkStart w:id="22" w:name="Text45"/>
      <w:r w:rsidR="001729E9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1729E9" w:rsidRPr="00D76F4D">
        <w:rPr>
          <w:rFonts w:ascii="TH Sarabun New" w:hAnsi="TH Sarabun New" w:cs="TH Sarabun New"/>
          <w:sz w:val="32"/>
          <w:szCs w:val="32"/>
        </w:rPr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1729E9" w:rsidRPr="00D76F4D">
        <w:rPr>
          <w:rFonts w:ascii="TH Sarabun New" w:hAnsi="TH Sarabun New" w:cs="TH Sarabun New"/>
          <w:noProof/>
          <w:sz w:val="32"/>
          <w:szCs w:val="32"/>
        </w:rPr>
        <w:t>Degree Title</w:t>
      </w:r>
      <w:r w:rsidR="001729E9" w:rsidRPr="00D76F4D">
        <w:rPr>
          <w:rFonts w:ascii="TH Sarabun New" w:hAnsi="TH Sarabun New" w:cs="TH Sarabun New"/>
          <w:sz w:val="32"/>
          <w:szCs w:val="32"/>
        </w:rPr>
        <w:fldChar w:fldCharType="end"/>
      </w:r>
      <w:bookmarkEnd w:id="22"/>
    </w:p>
    <w:p w14:paraId="6A5A930B" w14:textId="77777777" w:rsidR="003746E6" w:rsidRPr="00D76F4D" w:rsidRDefault="002F6642" w:rsidP="00173C1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>Academic Year</w:t>
      </w:r>
      <w:r w:rsidRPr="00D76F4D">
        <w:rPr>
          <w:rFonts w:ascii="TH Sarabun New" w:hAnsi="TH Sarabun New" w:cs="TH Sarabun New"/>
          <w:sz w:val="32"/>
          <w:szCs w:val="32"/>
        </w:rPr>
        <w:tab/>
      </w:r>
      <w:r w:rsidR="00173C16" w:rsidRPr="00D76F4D">
        <w:rPr>
          <w:rFonts w:ascii="TH Sarabun New" w:hAnsi="TH Sarabun New" w:cs="TH Sarabun New"/>
          <w:sz w:val="32"/>
          <w:szCs w:val="32"/>
        </w:rPr>
        <w:tab/>
      </w:r>
      <w:r w:rsidR="003438E6">
        <w:rPr>
          <w:rFonts w:ascii="TH Sarabun New" w:hAnsi="TH Sarabun New" w:cs="TH Sarabun New"/>
          <w:sz w:val="32"/>
          <w:szCs w:val="32"/>
        </w:rPr>
        <w:tab/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6"/>
            <w:enabled/>
            <w:calcOnExit w:val="0"/>
            <w:textInput>
              <w:default w:val="20xx"/>
            </w:textInput>
          </w:ffData>
        </w:fldChar>
      </w:r>
      <w:bookmarkStart w:id="23" w:name="Text36"/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68663F" w:rsidRPr="00D76F4D">
        <w:rPr>
          <w:rFonts w:ascii="TH Sarabun New" w:hAnsi="TH Sarabun New" w:cs="TH Sarabun New"/>
          <w:sz w:val="32"/>
          <w:szCs w:val="32"/>
          <w:cs/>
        </w:rPr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8663F" w:rsidRPr="00D76F4D">
        <w:rPr>
          <w:rFonts w:ascii="TH Sarabun New" w:hAnsi="TH Sarabun New" w:cs="TH Sarabun New"/>
          <w:noProof/>
          <w:sz w:val="32"/>
          <w:szCs w:val="32"/>
          <w:cs/>
        </w:rPr>
        <w:t>20</w:t>
      </w:r>
      <w:r w:rsidR="0068663F" w:rsidRPr="00D76F4D">
        <w:rPr>
          <w:rFonts w:ascii="TH Sarabun New" w:hAnsi="TH Sarabun New" w:cs="TH Sarabun New"/>
          <w:noProof/>
          <w:sz w:val="32"/>
          <w:szCs w:val="32"/>
        </w:rPr>
        <w:t>xx</w:t>
      </w:r>
      <w:r w:rsidR="0068663F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3"/>
    </w:p>
    <w:p w14:paraId="2FC809D4" w14:textId="77777777" w:rsidR="003746E6" w:rsidRPr="00D76F4D" w:rsidRDefault="003746E6">
      <w:pPr>
        <w:pStyle w:val="NoSpacing"/>
        <w:jc w:val="center"/>
        <w:rPr>
          <w:rFonts w:ascii="TH Sarabun New" w:hAnsi="TH Sarabun New" w:cs="TH Sarabun New"/>
          <w:sz w:val="32"/>
          <w:szCs w:val="32"/>
        </w:rPr>
      </w:pPr>
    </w:p>
    <w:p w14:paraId="282DD505" w14:textId="77777777" w:rsidR="003746E6" w:rsidRPr="00D76F4D" w:rsidRDefault="002F6642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0151F3D7" w14:textId="77777777" w:rsidR="003746E6" w:rsidRPr="00D76F4D" w:rsidRDefault="003746E6">
      <w:pPr>
        <w:pStyle w:val="NoSpacing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0043C79" w14:textId="77777777" w:rsidR="009B5269" w:rsidRPr="00D76F4D" w:rsidRDefault="00E1181E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9B5269" w:rsidRPr="00D76F4D">
        <w:rPr>
          <w:rFonts w:ascii="TH Sarabun New" w:hAnsi="TH Sarabun New" w:cs="TH Sarabun New"/>
          <w:sz w:val="32"/>
          <w:szCs w:val="32"/>
          <w:cs/>
        </w:rPr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9B5269"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="009B5269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D90BEBA" w14:textId="77777777" w:rsidR="00E1181E" w:rsidRPr="00D76F4D" w:rsidRDefault="009B5269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4F1E9E5" w14:textId="77777777" w:rsidR="009B5269" w:rsidRPr="00D76F4D" w:rsidRDefault="009B5269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1"/>
            <w:enabled/>
            <w:calcOnExit w:val="0"/>
            <w:textInput>
              <w:default w:val="Insert text here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</w:rPr>
        <w:t>Insert text here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FA6C7A4" w14:textId="77777777" w:rsidR="003746E6" w:rsidRPr="00D76F4D" w:rsidRDefault="00E1181E" w:rsidP="00E1181E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7C45A30F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68D7767" w14:textId="77777777" w:rsidR="00AF088D" w:rsidRPr="00D76F4D" w:rsidRDefault="00EE7721" w:rsidP="00C14AF6">
      <w:pPr>
        <w:tabs>
          <w:tab w:val="left" w:pos="99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</w:rPr>
        <w:t>Keywords</w:t>
      </w:r>
      <w:r w:rsidR="001248AF" w:rsidRPr="00D76F4D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bookmarkStart w:id="24" w:name="Text30"/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bookmarkEnd w:id="24"/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="00C14AF6" w:rsidRPr="00D76F4D">
        <w:rPr>
          <w:rFonts w:ascii="TH Sarabun New" w:hAnsi="TH Sarabun New" w:cs="TH Sarabun New"/>
          <w:sz w:val="32"/>
          <w:szCs w:val="32"/>
        </w:rPr>
        <w:t xml:space="preserve">, 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0"/>
            <w:enabled/>
            <w:calcOnExit w:val="0"/>
            <w:textInput>
              <w:default w:val="Insert keyword here"/>
            </w:textInput>
          </w:ffData>
        </w:fldCha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="008C03BC" w:rsidRPr="00D76F4D">
        <w:rPr>
          <w:rFonts w:ascii="TH Sarabun New" w:hAnsi="TH Sarabun New" w:cs="TH Sarabun New"/>
          <w:sz w:val="32"/>
          <w:szCs w:val="32"/>
          <w:cs/>
        </w:rPr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8C03BC" w:rsidRPr="00D76F4D">
        <w:rPr>
          <w:rFonts w:ascii="TH Sarabun New" w:hAnsi="TH Sarabun New" w:cs="TH Sarabun New"/>
          <w:noProof/>
          <w:sz w:val="32"/>
          <w:szCs w:val="32"/>
        </w:rPr>
        <w:t>Insert keyword here</w:t>
      </w:r>
      <w:r w:rsidR="008C03BC"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C2A751F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3DC03C6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A8990C7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A8417EF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896E632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2009D2C0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3E6C746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77792C2" w14:textId="77777777" w:rsidR="00AF088D" w:rsidRPr="00D76F4D" w:rsidRDefault="00AF088D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145FD83" w14:textId="77777777" w:rsidR="009B5269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51B46AE" w14:textId="77777777" w:rsidR="00AA6604" w:rsidRPr="00D76F4D" w:rsidRDefault="00AA6604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327374FA" w14:textId="77777777" w:rsidR="009B5269" w:rsidRPr="00D76F4D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125B7244" w14:textId="77777777" w:rsidR="009B5269" w:rsidRPr="00D76F4D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93B4D34" w14:textId="77777777" w:rsidR="009B5269" w:rsidRDefault="009B5269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30DAE10" w14:textId="77777777" w:rsidR="001F5253" w:rsidRPr="00D76F4D" w:rsidRDefault="001F5253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EDB8469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6739FDD" w14:textId="77777777" w:rsidR="00BE50E4" w:rsidRPr="00D76F4D" w:rsidRDefault="00BE50E4" w:rsidP="00BE50E4">
      <w:pPr>
        <w:tabs>
          <w:tab w:val="left" w:pos="99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9404B" wp14:editId="5E64811E">
                <wp:simplePos x="0" y="0"/>
                <wp:positionH relativeFrom="column">
                  <wp:posOffset>2802586</wp:posOffset>
                </wp:positionH>
                <wp:positionV relativeFrom="paragraph">
                  <wp:posOffset>37465</wp:posOffset>
                </wp:positionV>
                <wp:extent cx="2771775" cy="0"/>
                <wp:effectExtent l="38100" t="38100" r="6667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3175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EAF64" id="Straight Connector 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2.95pt" to="438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" strokecolor="black [3200]" strokeweight=".25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2CC8B475" w14:textId="77777777" w:rsidR="00BE50E4" w:rsidRPr="00D76F4D" w:rsidRDefault="00BC0A40" w:rsidP="00BE50E4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  <w:lang w:val="th-TH"/>
        </w:rPr>
        <w:tab/>
        <w:t xml:space="preserve">                </w:t>
      </w:r>
      <w:r w:rsidR="00513B79">
        <w:rPr>
          <w:rFonts w:ascii="TH Sarabun New" w:eastAsia="Times New Roman" w:hAnsi="TH Sarabun New" w:cs="TH Sarabun New" w:hint="cs"/>
          <w:sz w:val="32"/>
          <w:szCs w:val="32"/>
          <w:cs/>
          <w:lang w:val="th-TH"/>
        </w:rPr>
        <w:t xml:space="preserve">           </w:t>
      </w:r>
    </w:p>
    <w:p w14:paraId="2ABFB7CF" w14:textId="77777777" w:rsidR="00BF592E" w:rsidRPr="00D76F4D" w:rsidRDefault="00BF592E" w:rsidP="00BF592E">
      <w:pPr>
        <w:pStyle w:val="NoSpacing"/>
        <w:jc w:val="center"/>
        <w:rPr>
          <w:rFonts w:ascii="TH Sarabun New" w:hAnsi="TH Sarabun New" w:cs="TH Sarabun New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กิตติกรรมประกาศ</w:t>
      </w:r>
    </w:p>
    <w:p w14:paraId="17FB48BC" w14:textId="77777777" w:rsidR="00BF592E" w:rsidRPr="00D76F4D" w:rsidRDefault="00BF592E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E22012E" w14:textId="77777777" w:rsidR="00D665B1" w:rsidRPr="00D76F4D" w:rsidRDefault="00BF592E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37"/>
            <w:enabled/>
            <w:calcOnExit w:val="0"/>
            <w:textInput>
              <w:default w:val="เริ่มพิมพ์เนื้อหา"/>
            </w:textInput>
          </w:ffData>
        </w:fldChar>
      </w:r>
      <w:r w:rsidR="00D665B1"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="00D665B1" w:rsidRPr="00D76F4D">
        <w:rPr>
          <w:rFonts w:ascii="TH Sarabun New" w:hAnsi="TH Sarabun New" w:cs="TH Sarabun New"/>
          <w:sz w:val="32"/>
          <w:szCs w:val="32"/>
        </w:rPr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="00D665B1"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 w:rsidR="00D665B1" w:rsidRPr="00D76F4D">
        <w:rPr>
          <w:rFonts w:ascii="TH Sarabun New" w:hAnsi="TH Sarabun New" w:cs="TH Sarabun New"/>
          <w:sz w:val="32"/>
          <w:szCs w:val="32"/>
        </w:rPr>
        <w:fldChar w:fldCharType="end"/>
      </w:r>
      <w:r w:rsidR="00D665B1" w:rsidRPr="00D76F4D">
        <w:rPr>
          <w:rFonts w:ascii="TH Sarabun New" w:hAnsi="TH Sarabun New" w:cs="TH Sarabun New"/>
          <w:sz w:val="32"/>
          <w:szCs w:val="32"/>
          <w:cs/>
        </w:rPr>
        <w:tab/>
      </w:r>
    </w:p>
    <w:p w14:paraId="199413FC" w14:textId="77777777" w:rsidR="00D665B1" w:rsidRPr="00D76F4D" w:rsidRDefault="00D665B1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8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CF6EF4" w14:textId="77777777" w:rsidR="00D665B1" w:rsidRPr="00D76F4D" w:rsidRDefault="00D665B1" w:rsidP="00D665B1">
      <w:pPr>
        <w:pStyle w:val="NoSpacing"/>
        <w:tabs>
          <w:tab w:val="left" w:pos="1021"/>
        </w:tabs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tab/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เริ่มพิมพ์เนื้อหาย่อหน้าใหม่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เริ่มพิมพ์เนื้อหาย่อหน้าใหม่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0E080A1" w14:textId="77777777" w:rsidR="00BF592E" w:rsidRPr="00D76F4D" w:rsidRDefault="00BF592E" w:rsidP="00BF592E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6329CFD" w14:textId="250144B6" w:rsidR="003746E6" w:rsidRPr="00D76F4D" w:rsidRDefault="002F6642" w:rsidP="00B01A0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76F4D">
        <w:rPr>
          <w:rFonts w:ascii="TH Sarabun New" w:hAnsi="TH Sarabun New" w:cs="TH Sarabun New"/>
          <w:sz w:val="32"/>
          <w:szCs w:val="32"/>
        </w:rPr>
        <w:lastRenderedPageBreak/>
        <w:t xml:space="preserve">               </w:t>
      </w:r>
    </w:p>
    <w:p w14:paraId="1EBD797E" w14:textId="77777777" w:rsidR="003746E6" w:rsidRPr="00D76F4D" w:rsidRDefault="00CA6531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  <w:cs/>
        </w:rPr>
      </w:pPr>
      <w:r w:rsidRPr="00D76F4D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"/>
            <w:enabled/>
            <w:calcOnExit w:val="0"/>
            <w:textInput>
              <w:default w:val="ชื่อผู้เขียน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</w:rPr>
        <w:instrText>FORMTEXT</w:instrText>
      </w:r>
      <w:r w:rsidRPr="00D76F4D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D76F4D">
        <w:rPr>
          <w:rFonts w:ascii="TH Sarabun New" w:hAnsi="TH Sarabun New" w:cs="TH Sarabun New"/>
          <w:sz w:val="32"/>
          <w:szCs w:val="32"/>
          <w:cs/>
        </w:rPr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D76F4D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D76F4D">
        <w:rPr>
          <w:rFonts w:ascii="TH Sarabun New" w:hAnsi="TH Sarabun New" w:cs="TH Sarabun New"/>
          <w:sz w:val="32"/>
          <w:szCs w:val="32"/>
        </w:rPr>
        <w:t xml:space="preserve"> </w:t>
      </w:r>
      <w:r w:rsidRPr="00D76F4D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D76F4D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D76F4D">
        <w:rPr>
          <w:rFonts w:ascii="TH Sarabun New" w:hAnsi="TH Sarabun New" w:cs="TH Sarabun New"/>
          <w:sz w:val="32"/>
          <w:szCs w:val="32"/>
        </w:rPr>
      </w:r>
      <w:r w:rsidRPr="00D76F4D">
        <w:rPr>
          <w:rFonts w:ascii="TH Sarabun New" w:hAnsi="TH Sarabun New" w:cs="TH Sarabun New"/>
          <w:sz w:val="32"/>
          <w:szCs w:val="32"/>
        </w:rPr>
        <w:fldChar w:fldCharType="separate"/>
      </w:r>
      <w:r w:rsidRPr="00D76F4D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D76F4D">
        <w:rPr>
          <w:rFonts w:ascii="TH Sarabun New" w:hAnsi="TH Sarabun New" w:cs="TH Sarabun New"/>
          <w:sz w:val="32"/>
          <w:szCs w:val="32"/>
        </w:rPr>
        <w:fldChar w:fldCharType="end"/>
      </w:r>
    </w:p>
    <w:p w14:paraId="65EA999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7413D068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372F24B6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6A0289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941235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02F559DC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985089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FA66CA2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A2580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5188BFE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59BF5BA0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D2AE67D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11D90954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4E478CAB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9EC5BF5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6B9085B1" w14:textId="77777777" w:rsidR="003746E6" w:rsidRPr="00D76F4D" w:rsidRDefault="003746E6">
      <w:pPr>
        <w:tabs>
          <w:tab w:val="left" w:pos="990"/>
          <w:tab w:val="left" w:pos="1350"/>
        </w:tabs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14:paraId="2265C047" w14:textId="77777777" w:rsidR="003746E6" w:rsidRPr="00D76F4D" w:rsidRDefault="003746E6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sectPr w:rsidR="003746E6" w:rsidRPr="00D76F4D" w:rsidSect="00835B03">
          <w:headerReference w:type="default" r:id="rId11"/>
          <w:headerReference w:type="first" r:id="rId12"/>
          <w:pgSz w:w="11906" w:h="16838" w:code="9"/>
          <w:pgMar w:top="1440" w:right="1440" w:bottom="1440" w:left="1440" w:header="706" w:footer="709" w:gutter="0"/>
          <w:pgNumType w:fmt="thaiLetters" w:start="3"/>
          <w:cols w:space="708"/>
          <w:titlePg/>
          <w:docGrid w:linePitch="360"/>
        </w:sectPr>
      </w:pPr>
      <w:bookmarkStart w:id="25" w:name="_Hlk25784971"/>
    </w:p>
    <w:p w14:paraId="348E29B4" w14:textId="77777777" w:rsidR="00D66163" w:rsidRPr="00D76F4D" w:rsidRDefault="00D66163" w:rsidP="00D66163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lastRenderedPageBreak/>
        <w:t>สารบัญ</w:t>
      </w:r>
    </w:p>
    <w:p w14:paraId="4CE2A3EC" w14:textId="77777777" w:rsidR="00D66163" w:rsidRPr="00D76F4D" w:rsidRDefault="00D66163" w:rsidP="00D66163">
      <w:pPr>
        <w:spacing w:after="0" w:line="240" w:lineRule="auto"/>
        <w:ind w:right="26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2DB78427" w14:textId="77777777" w:rsidR="003746E6" w:rsidRPr="00D76F4D" w:rsidRDefault="002F6642">
      <w:pPr>
        <w:spacing w:after="0" w:line="240" w:lineRule="auto"/>
        <w:ind w:right="26"/>
        <w:jc w:val="right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="00CA1F23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eastAsia="zh-CN"/>
        </w:rPr>
        <w:t xml:space="preserve">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449"/>
      </w:tblGrid>
      <w:tr w:rsidR="003746E6" w:rsidRPr="00D76F4D" w14:paraId="462876F1" w14:textId="77777777" w:rsidTr="00CA1F23">
        <w:tc>
          <w:tcPr>
            <w:tcW w:w="8505" w:type="dxa"/>
          </w:tcPr>
          <w:p w14:paraId="7455A9D3" w14:textId="77777777" w:rsidR="003746E6" w:rsidRPr="00D76F4D" w:rsidRDefault="002F6642" w:rsidP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บทคัดย่อภาษาไทย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</w:t>
            </w:r>
            <w:r w:rsidR="009943E0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</w:t>
            </w:r>
            <w:r w:rsidR="00EB1EA1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</w:t>
            </w:r>
            <w:r w:rsidR="0067586C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</w:t>
            </w:r>
          </w:p>
        </w:tc>
        <w:tc>
          <w:tcPr>
            <w:tcW w:w="567" w:type="dxa"/>
          </w:tcPr>
          <w:p w14:paraId="156105CE" w14:textId="77777777" w:rsidR="003746E6" w:rsidRPr="00D76F4D" w:rsidRDefault="0024167B" w:rsidP="00E967F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ง"/>
                  </w:textInput>
                </w:ffData>
              </w:fldChar>
            </w:r>
            <w:bookmarkStart w:id="26" w:name="Text49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6"/>
          </w:p>
        </w:tc>
      </w:tr>
      <w:tr w:rsidR="00E967FC" w:rsidRPr="00D76F4D" w14:paraId="3D97C14A" w14:textId="77777777" w:rsidTr="00CA1F23">
        <w:tc>
          <w:tcPr>
            <w:tcW w:w="8505" w:type="dxa"/>
          </w:tcPr>
          <w:p w14:paraId="1967E3DB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บทคัดย่อภาษาอังกฤษ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19CF60A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จ"/>
                  </w:textInput>
                </w:ffData>
              </w:fldChar>
            </w:r>
            <w:bookmarkStart w:id="27" w:name="Text50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7"/>
          </w:p>
        </w:tc>
      </w:tr>
      <w:tr w:rsidR="00E967FC" w:rsidRPr="00D76F4D" w14:paraId="26426388" w14:textId="77777777" w:rsidTr="00CA1F23">
        <w:tc>
          <w:tcPr>
            <w:tcW w:w="8505" w:type="dxa"/>
          </w:tcPr>
          <w:p w14:paraId="01DEFDB1" w14:textId="77777777" w:rsidR="00E967FC" w:rsidRPr="00D76F4D" w:rsidRDefault="00E967FC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กิตติกรรมประกาศ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2B71F8E" w14:textId="77777777" w:rsidR="00E967FC" w:rsidRPr="00D76F4D" w:rsidRDefault="00E967FC" w:rsidP="0025595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ฉ"/>
                  </w:textInput>
                </w:ffData>
              </w:fldChar>
            </w:r>
            <w:bookmarkStart w:id="28" w:name="Text51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ฉ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8"/>
          </w:p>
        </w:tc>
      </w:tr>
      <w:bookmarkEnd w:id="25"/>
      <w:tr w:rsidR="00611FB6" w:rsidRPr="00D76F4D" w14:paraId="6CA293BA" w14:textId="77777777" w:rsidTr="00CA1F23">
        <w:tc>
          <w:tcPr>
            <w:tcW w:w="8505" w:type="dxa"/>
          </w:tcPr>
          <w:p w14:paraId="5BF113D3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</w:t>
            </w:r>
            <w:r>
              <w:rPr>
                <w:rFonts w:ascii="TH Sarabun New" w:eastAsia="Cordia New" w:hAnsi="TH Sarabun New" w:cs="TH Sarabun New" w:hint="cs"/>
                <w:sz w:val="32"/>
                <w:szCs w:val="32"/>
                <w:cs/>
                <w:lang w:val="th-TH" w:eastAsia="zh-CN"/>
              </w:rPr>
              <w:t>...........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A926111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"/>
                  </w:textInput>
                </w:ffData>
              </w:fldCha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ช</w:t>
            </w:r>
            <w:r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</w:p>
        </w:tc>
      </w:tr>
      <w:tr w:rsidR="00611FB6" w:rsidRPr="00D76F4D" w14:paraId="7037610D" w14:textId="77777777" w:rsidTr="00CA1F23">
        <w:tc>
          <w:tcPr>
            <w:tcW w:w="8505" w:type="dxa"/>
          </w:tcPr>
          <w:p w14:paraId="340A3C82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สารบัญตาราง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7C01D7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ฌ"/>
                  </w:textInput>
                </w:ffData>
              </w:fldChar>
            </w:r>
            <w:bookmarkStart w:id="29" w:name="Text52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ฌ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29"/>
          </w:p>
        </w:tc>
      </w:tr>
      <w:tr w:rsidR="00611FB6" w:rsidRPr="00D76F4D" w14:paraId="45F7A2BC" w14:textId="77777777" w:rsidTr="00CA1F23">
        <w:tc>
          <w:tcPr>
            <w:tcW w:w="8505" w:type="dxa"/>
          </w:tcPr>
          <w:p w14:paraId="17933579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สารบัญภาพ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5771F4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ฎ"/>
                  </w:textInput>
                </w:ffData>
              </w:fldChar>
            </w:r>
            <w:bookmarkStart w:id="30" w:name="Text5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ฎ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0"/>
          </w:p>
        </w:tc>
      </w:tr>
      <w:tr w:rsidR="00611FB6" w:rsidRPr="00D76F4D" w14:paraId="7C178DDB" w14:textId="77777777" w:rsidTr="00CA1F23">
        <w:tc>
          <w:tcPr>
            <w:tcW w:w="8505" w:type="dxa"/>
          </w:tcPr>
          <w:p w14:paraId="482AEC20" w14:textId="77777777" w:rsidR="00611FB6" w:rsidRPr="00D76F4D" w:rsidRDefault="00611FB6" w:rsidP="00611FB6">
            <w:pPr>
              <w:tabs>
                <w:tab w:val="left" w:pos="7650"/>
              </w:tabs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บทที่</w:t>
            </w:r>
          </w:p>
        </w:tc>
        <w:tc>
          <w:tcPr>
            <w:tcW w:w="567" w:type="dxa"/>
          </w:tcPr>
          <w:p w14:paraId="31B15BB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</w:p>
        </w:tc>
      </w:tr>
      <w:tr w:rsidR="00611FB6" w:rsidRPr="00D76F4D" w14:paraId="245AFA71" w14:textId="77777777" w:rsidTr="00CA1F23">
        <w:tc>
          <w:tcPr>
            <w:tcW w:w="8505" w:type="dxa"/>
          </w:tcPr>
          <w:p w14:paraId="2EAA14BA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1" w:name="_Hlk25785106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บทนำ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DE9FB5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32" w:name="Text54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  <w:bookmarkEnd w:id="32"/>
          </w:p>
        </w:tc>
      </w:tr>
      <w:bookmarkEnd w:id="31"/>
      <w:tr w:rsidR="00611FB6" w:rsidRPr="00D76F4D" w14:paraId="6159E216" w14:textId="77777777" w:rsidTr="00CA1F23">
        <w:tc>
          <w:tcPr>
            <w:tcW w:w="8505" w:type="dxa"/>
          </w:tcPr>
          <w:p w14:paraId="5146746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bookmarkStart w:id="33" w:name="Text55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bookmarkEnd w:id="3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6EB70FA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31E742C" w14:textId="77777777" w:rsidTr="00CA1F23">
        <w:tc>
          <w:tcPr>
            <w:tcW w:w="8505" w:type="dxa"/>
          </w:tcPr>
          <w:p w14:paraId="504359D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42DA132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8E129BC" w14:textId="77777777" w:rsidTr="00CA1F23">
        <w:tc>
          <w:tcPr>
            <w:tcW w:w="8505" w:type="dxa"/>
          </w:tcPr>
          <w:p w14:paraId="025B9920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F0E0BA3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9B19A9" w14:textId="77777777" w:rsidTr="00CA1F23">
        <w:tc>
          <w:tcPr>
            <w:tcW w:w="8505" w:type="dxa"/>
          </w:tcPr>
          <w:p w14:paraId="610AE0A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959017D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4492B65" w14:textId="77777777" w:rsidTr="00CA1F23">
        <w:tc>
          <w:tcPr>
            <w:tcW w:w="8505" w:type="dxa"/>
          </w:tcPr>
          <w:p w14:paraId="67344EF8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CC6737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1E11C4A6" w14:textId="77777777" w:rsidTr="00CA1F23">
        <w:tc>
          <w:tcPr>
            <w:tcW w:w="8505" w:type="dxa"/>
          </w:tcPr>
          <w:p w14:paraId="4612A93E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แนวคิด ทฤษฎี และงานวิจัยที่เกี่ยวข้อง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</w:t>
            </w:r>
          </w:p>
        </w:tc>
        <w:tc>
          <w:tcPr>
            <w:tcW w:w="567" w:type="dxa"/>
          </w:tcPr>
          <w:p w14:paraId="54F38A69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657A5CA" w14:textId="77777777" w:rsidTr="00CA1F23">
        <w:tc>
          <w:tcPr>
            <w:tcW w:w="8505" w:type="dxa"/>
          </w:tcPr>
          <w:p w14:paraId="2AB1DA5D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412F542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7A999F6" w14:textId="77777777" w:rsidTr="00CA1F23">
        <w:tc>
          <w:tcPr>
            <w:tcW w:w="8505" w:type="dxa"/>
          </w:tcPr>
          <w:p w14:paraId="4B8014CB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bookmarkStart w:id="34" w:name="_Hlk19816663"/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AA847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bookmarkEnd w:id="34"/>
      <w:tr w:rsidR="00611FB6" w:rsidRPr="00D76F4D" w14:paraId="0EF0C712" w14:textId="77777777" w:rsidTr="00CA1F23">
        <w:tc>
          <w:tcPr>
            <w:tcW w:w="8505" w:type="dxa"/>
          </w:tcPr>
          <w:p w14:paraId="3084311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lastRenderedPageBreak/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5BCDBE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038D1F0" w14:textId="77777777" w:rsidTr="00CA1F23">
        <w:tc>
          <w:tcPr>
            <w:tcW w:w="8505" w:type="dxa"/>
          </w:tcPr>
          <w:p w14:paraId="4611B73C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2.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0AF4D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79B76F2" w14:textId="77777777" w:rsidTr="00CA1F23">
        <w:tc>
          <w:tcPr>
            <w:tcW w:w="8505" w:type="dxa"/>
          </w:tcPr>
          <w:p w14:paraId="2EDAD18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BA44298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5908F93C" w14:textId="77777777" w:rsidTr="00CA1F23">
        <w:tc>
          <w:tcPr>
            <w:tcW w:w="8505" w:type="dxa"/>
          </w:tcPr>
          <w:p w14:paraId="722EDE74" w14:textId="77777777" w:rsidR="00611FB6" w:rsidRPr="00D76F4D" w:rsidRDefault="00611FB6" w:rsidP="00611FB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ระเบียบวิธีวิจัย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B18FF5B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2106E278" w14:textId="77777777" w:rsidTr="00CA1F23">
        <w:tc>
          <w:tcPr>
            <w:tcW w:w="8505" w:type="dxa"/>
          </w:tcPr>
          <w:p w14:paraId="484E4EF5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F37F6E0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0C4CB603" w14:textId="77777777" w:rsidTr="00CA1F23">
        <w:tc>
          <w:tcPr>
            <w:tcW w:w="8505" w:type="dxa"/>
          </w:tcPr>
          <w:p w14:paraId="202AC91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4708937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CDD52BE" w14:textId="77777777" w:rsidTr="00CA1F23">
        <w:tc>
          <w:tcPr>
            <w:tcW w:w="8505" w:type="dxa"/>
          </w:tcPr>
          <w:p w14:paraId="75EF38F3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7568B464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496F22D6" w14:textId="77777777" w:rsidTr="00CA1F23">
        <w:tc>
          <w:tcPr>
            <w:tcW w:w="8505" w:type="dxa"/>
          </w:tcPr>
          <w:p w14:paraId="61BC2AF2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AC883A6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611FB6" w:rsidRPr="00D76F4D" w14:paraId="64041C03" w14:textId="77777777" w:rsidTr="00CA1F23">
        <w:tc>
          <w:tcPr>
            <w:tcW w:w="8505" w:type="dxa"/>
          </w:tcPr>
          <w:p w14:paraId="47985A09" w14:textId="77777777" w:rsidR="00611FB6" w:rsidRPr="00D76F4D" w:rsidRDefault="00611FB6" w:rsidP="00611FB6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C2F37F" w14:textId="77777777" w:rsidR="00611FB6" w:rsidRPr="00D76F4D" w:rsidRDefault="00611FB6" w:rsidP="00611FB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CB386DE" w14:textId="77777777" w:rsidR="001B3E19" w:rsidRPr="00D76F4D" w:rsidRDefault="001B3E19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49BC14" w14:textId="77777777" w:rsidR="00D4222A" w:rsidRDefault="00D4222A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DC12567" w14:textId="77777777" w:rsidR="00AA6604" w:rsidRPr="00D76F4D" w:rsidRDefault="00AA6604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5C4CDF8" w14:textId="77777777" w:rsidR="009D53BB" w:rsidRPr="00D76F4D" w:rsidRDefault="009D53BB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A1E45A2" w14:textId="77777777" w:rsidR="002A43F6" w:rsidRPr="00D76F4D" w:rsidRDefault="002A43F6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</w:t>
      </w:r>
      <w:r w:rsidR="00495CE4"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 xml:space="preserve"> (ต่อ)</w:t>
      </w:r>
    </w:p>
    <w:p w14:paraId="26624DF1" w14:textId="77777777" w:rsidR="005851D0" w:rsidRPr="00D76F4D" w:rsidRDefault="005851D0" w:rsidP="002A43F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454D438" w14:textId="77777777" w:rsidR="003746E6" w:rsidRPr="00D76F4D" w:rsidRDefault="002F6642" w:rsidP="00C821A1">
      <w:pPr>
        <w:spacing w:after="0" w:line="240" w:lineRule="auto"/>
        <w:ind w:right="26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บทที่</w:t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821A1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ab/>
      </w:r>
      <w:r w:rsidR="00CF03B9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566"/>
      </w:tblGrid>
      <w:tr w:rsidR="002661C0" w:rsidRPr="00D76F4D" w14:paraId="61FA4150" w14:textId="77777777" w:rsidTr="007D024C">
        <w:tc>
          <w:tcPr>
            <w:tcW w:w="8505" w:type="dxa"/>
          </w:tcPr>
          <w:p w14:paraId="655E2EA0" w14:textId="77777777" w:rsidR="002661C0" w:rsidRPr="00D76F4D" w:rsidRDefault="002661C0" w:rsidP="002661C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92F987F" w14:textId="77777777" w:rsidR="002661C0" w:rsidRPr="00D76F4D" w:rsidRDefault="002661C0" w:rsidP="002661C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134BC2" w:rsidRPr="00D76F4D" w14:paraId="08E987F0" w14:textId="77777777" w:rsidTr="007D024C">
        <w:tc>
          <w:tcPr>
            <w:tcW w:w="8505" w:type="dxa"/>
          </w:tcPr>
          <w:p w14:paraId="58A87998" w14:textId="77777777" w:rsidR="00134BC2" w:rsidRPr="00D76F4D" w:rsidRDefault="00134BC2" w:rsidP="008D3178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4.1  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="008D3178"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="008D3178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24DACC3" w14:textId="77777777" w:rsidR="00134BC2" w:rsidRPr="00D76F4D" w:rsidRDefault="00134BC2" w:rsidP="00134BC2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2CAC2C1" w14:textId="77777777" w:rsidTr="007D024C">
        <w:tc>
          <w:tcPr>
            <w:tcW w:w="8505" w:type="dxa"/>
          </w:tcPr>
          <w:p w14:paraId="0210C687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4.2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89CCF55" w14:textId="77777777" w:rsidR="00887243" w:rsidRPr="00D76F4D" w:rsidRDefault="00887243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87243" w:rsidRPr="00D76F4D" w14:paraId="101AC5C6" w14:textId="77777777" w:rsidTr="007D024C">
        <w:tc>
          <w:tcPr>
            <w:tcW w:w="8505" w:type="dxa"/>
          </w:tcPr>
          <w:p w14:paraId="079E2C8D" w14:textId="77777777" w:rsidR="00887243" w:rsidRPr="00D76F4D" w:rsidRDefault="00887243" w:rsidP="00887243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5A1FC6CE" w14:textId="77777777" w:rsidR="00887243" w:rsidRPr="00D76F4D" w:rsidRDefault="006F2555" w:rsidP="00887243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E36A920" w14:textId="77777777" w:rsidTr="007D024C">
        <w:tc>
          <w:tcPr>
            <w:tcW w:w="8505" w:type="dxa"/>
          </w:tcPr>
          <w:p w14:paraId="6E21F6D9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lastRenderedPageBreak/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807CC55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605E5F3D" w14:textId="77777777" w:rsidTr="007D024C">
        <w:tc>
          <w:tcPr>
            <w:tcW w:w="8505" w:type="dxa"/>
          </w:tcPr>
          <w:p w14:paraId="22031F12" w14:textId="77777777" w:rsidR="004D3E67" w:rsidRPr="00D76F4D" w:rsidRDefault="004D3E67" w:rsidP="004D3E67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CCBC556" w14:textId="77777777" w:rsidR="004D3E67" w:rsidRPr="00D76F4D" w:rsidRDefault="00D36F5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97E872" w14:textId="77777777" w:rsidTr="007D024C">
        <w:tc>
          <w:tcPr>
            <w:tcW w:w="8505" w:type="dxa"/>
          </w:tcPr>
          <w:p w14:paraId="1F788FB0" w14:textId="77777777" w:rsidR="004D3E67" w:rsidRPr="00D76F4D" w:rsidRDefault="004D3E67" w:rsidP="004D3E67">
            <w:pPr>
              <w:spacing w:after="0" w:line="240" w:lineRule="auto"/>
              <w:ind w:firstLine="601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 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สรุป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ผลการวิจัย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อภิปรายผล และข้อเสนอแนะ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</w:t>
            </w:r>
          </w:p>
        </w:tc>
        <w:tc>
          <w:tcPr>
            <w:tcW w:w="567" w:type="dxa"/>
          </w:tcPr>
          <w:p w14:paraId="6F2D1552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09390590" w14:textId="77777777" w:rsidTr="007D024C">
        <w:tc>
          <w:tcPr>
            <w:tcW w:w="8505" w:type="dxa"/>
          </w:tcPr>
          <w:p w14:paraId="71BD286A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00C463E5" w14:textId="77777777" w:rsidR="004D3E67" w:rsidRPr="00D76F4D" w:rsidRDefault="0061555A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2FEB54F8" w14:textId="77777777" w:rsidTr="007D024C">
        <w:tc>
          <w:tcPr>
            <w:tcW w:w="8505" w:type="dxa"/>
          </w:tcPr>
          <w:p w14:paraId="6B970FB9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D430A35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17CC3BDB" w14:textId="77777777" w:rsidTr="007D024C">
        <w:tc>
          <w:tcPr>
            <w:tcW w:w="8505" w:type="dxa"/>
          </w:tcPr>
          <w:p w14:paraId="72276D08" w14:textId="77777777" w:rsidR="004D3E67" w:rsidRPr="00D76F4D" w:rsidRDefault="004D3E67" w:rsidP="004D3E67">
            <w:pPr>
              <w:spacing w:after="0" w:line="240" w:lineRule="auto"/>
              <w:ind w:left="34" w:firstLine="907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D8EBBEC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116537F3" w14:textId="77777777" w:rsidTr="007D024C">
        <w:tc>
          <w:tcPr>
            <w:tcW w:w="8505" w:type="dxa"/>
          </w:tcPr>
          <w:p w14:paraId="1121026C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A66B61D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DF5410" w:rsidRPr="00D76F4D" w14:paraId="5FE4AB72" w14:textId="77777777" w:rsidTr="007D024C">
        <w:tc>
          <w:tcPr>
            <w:tcW w:w="8505" w:type="dxa"/>
          </w:tcPr>
          <w:p w14:paraId="73202EB4" w14:textId="77777777" w:rsidR="00DF5410" w:rsidRPr="00D76F4D" w:rsidRDefault="00DF5410" w:rsidP="00DF5410">
            <w:pPr>
              <w:spacing w:after="0" w:line="240" w:lineRule="auto"/>
              <w:ind w:left="34" w:firstLine="907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5.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หัวข้อใหญ่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  <w:lang w:val="th-TH" w:eastAsia="zh-CN"/>
              </w:rPr>
              <w:t>หัวข้อใหญ่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fldChar w:fldCharType="end"/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34ACAFE5" w14:textId="77777777" w:rsidR="00DF5410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9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295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38C57F79" w14:textId="77777777" w:rsidTr="007D024C">
        <w:tc>
          <w:tcPr>
            <w:tcW w:w="8505" w:type="dxa"/>
          </w:tcPr>
          <w:p w14:paraId="62922AA6" w14:textId="77777777" w:rsidR="004D3E67" w:rsidRPr="00D76F4D" w:rsidRDefault="004D3E67" w:rsidP="004D3E67">
            <w:pPr>
              <w:tabs>
                <w:tab w:val="left" w:pos="7650"/>
              </w:tabs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บรรณานุกรม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1C7B1446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4D3E67" w:rsidRPr="00D76F4D" w14:paraId="419DF0B9" w14:textId="77777777" w:rsidTr="007D024C">
        <w:tc>
          <w:tcPr>
            <w:tcW w:w="8505" w:type="dxa"/>
          </w:tcPr>
          <w:p w14:paraId="0BB807B9" w14:textId="77777777" w:rsidR="004D3E67" w:rsidRPr="00D76F4D" w:rsidRDefault="004D3E67" w:rsidP="004D3E67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  <w:t>ภาคผนวก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...............................................................................................................................................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2E0CF19D" w14:textId="77777777" w:rsidR="004D3E67" w:rsidRPr="00D76F4D" w:rsidRDefault="00DD7498" w:rsidP="004D3E67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D1428" w:rsidRPr="00D76F4D" w14:paraId="0D0DC8AF" w14:textId="77777777" w:rsidTr="007D024C">
        <w:tc>
          <w:tcPr>
            <w:tcW w:w="8505" w:type="dxa"/>
          </w:tcPr>
          <w:p w14:paraId="6328B721" w14:textId="77777777" w:rsidR="008D1428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ก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bookmarkStart w:id="35" w:name="Text56"/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5"/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</w:t>
            </w:r>
            <w:r w:rsidR="00CA329A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</w:t>
            </w:r>
            <w:r w:rsidR="009C4CB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8D1428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</w:t>
            </w:r>
          </w:p>
        </w:tc>
        <w:tc>
          <w:tcPr>
            <w:tcW w:w="567" w:type="dxa"/>
          </w:tcPr>
          <w:p w14:paraId="2C066998" w14:textId="77777777" w:rsidR="008D1428" w:rsidRPr="00D76F4D" w:rsidRDefault="008D1428" w:rsidP="008D142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3FF9C8FE" w14:textId="77777777" w:rsidTr="007D024C">
        <w:tc>
          <w:tcPr>
            <w:tcW w:w="8505" w:type="dxa"/>
          </w:tcPr>
          <w:p w14:paraId="64D89A98" w14:textId="77777777" w:rsidR="00ED2F9B" w:rsidRPr="00D76F4D" w:rsidRDefault="00DF5AB1" w:rsidP="00E878AA">
            <w:pPr>
              <w:spacing w:after="0" w:line="240" w:lineRule="auto"/>
              <w:ind w:firstLine="907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 xml:space="preserve">ข 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ชื่อภาคผนวก"/>
                  </w:textInput>
                </w:ffData>
              </w:fldCha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E878AA">
              <w:rPr>
                <w:rFonts w:ascii="TH Sarabun New" w:eastAsia="Times New Roman" w:hAnsi="TH Sarabun New" w:cs="TH Sarabun New"/>
                <w:noProof/>
                <w:sz w:val="32"/>
                <w:szCs w:val="32"/>
                <w:cs/>
                <w:lang w:val="th-TH"/>
              </w:rPr>
              <w:t>ชื่อภาคผนวก</w:t>
            </w:r>
            <w:r w:rsidR="00E878AA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</w:t>
            </w:r>
            <w:r w:rsidR="002D1361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  <w:r w:rsidR="00ED2F9B"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</w:t>
            </w:r>
          </w:p>
        </w:tc>
        <w:tc>
          <w:tcPr>
            <w:tcW w:w="567" w:type="dxa"/>
          </w:tcPr>
          <w:p w14:paraId="64AF9BD3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2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328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D2F9B" w:rsidRPr="00D76F4D" w14:paraId="50B8D531" w14:textId="77777777" w:rsidTr="007D024C">
        <w:tc>
          <w:tcPr>
            <w:tcW w:w="8505" w:type="dxa"/>
          </w:tcPr>
          <w:p w14:paraId="6CA07BDB" w14:textId="77777777" w:rsidR="00ED2F9B" w:rsidRPr="00D76F4D" w:rsidRDefault="00ED2F9B" w:rsidP="00ED2F9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  <w:lang w:val="th-TH"/>
              </w:rPr>
              <w:t>ประวัติผู้เขียน</w:t>
            </w:r>
            <w:r w:rsidRPr="00D76F4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.........................................................................................................................................</w:t>
            </w:r>
          </w:p>
        </w:tc>
        <w:tc>
          <w:tcPr>
            <w:tcW w:w="567" w:type="dxa"/>
          </w:tcPr>
          <w:p w14:paraId="63BC7A9D" w14:textId="77777777" w:rsidR="00ED2F9B" w:rsidRPr="00D76F4D" w:rsidRDefault="0094618D" w:rsidP="00ED2F9B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DD791D0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3201D0AC" w14:textId="77777777" w:rsidR="003746E6" w:rsidRPr="00D76F4D" w:rsidRDefault="003746E6">
      <w:pPr>
        <w:spacing w:after="0" w:line="240" w:lineRule="auto"/>
        <w:jc w:val="right"/>
        <w:rPr>
          <w:rFonts w:ascii="TH Sarabun New" w:eastAsia="Cordia New" w:hAnsi="TH Sarabun New" w:cs="TH Sarabun New"/>
          <w:sz w:val="32"/>
          <w:szCs w:val="32"/>
          <w:lang w:eastAsia="zh-CN"/>
        </w:rPr>
      </w:pPr>
    </w:p>
    <w:p w14:paraId="0AAF36D9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ED7C692" w14:textId="77777777" w:rsidR="00A175C6" w:rsidRPr="00D76F4D" w:rsidRDefault="00A175C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6E9C188" w14:textId="77777777" w:rsidR="003746E6" w:rsidRPr="00D76F4D" w:rsidRDefault="003746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0B246DD" w14:textId="77777777" w:rsidR="00AD29AC" w:rsidRPr="00D76F4D" w:rsidRDefault="00AD29AC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2555891" w14:textId="77777777" w:rsidR="00AD29AC" w:rsidRPr="00D76F4D" w:rsidRDefault="00AD29AC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F3362B4" w14:textId="77777777" w:rsidR="00DB1697" w:rsidRPr="00D76F4D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15E7DCA" w14:textId="77777777" w:rsidR="00DB1697" w:rsidRPr="00D76F4D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410C8586" w14:textId="77777777" w:rsidR="00DB1697" w:rsidRDefault="00DB1697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86B490A" w14:textId="77777777" w:rsidR="00AA6604" w:rsidRDefault="00AA6604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6DDB290" w14:textId="77777777" w:rsidR="00FC2BE6" w:rsidRPr="00D76F4D" w:rsidRDefault="00FC2BE6">
      <w:pPr>
        <w:pStyle w:val="NoSpacing"/>
        <w:tabs>
          <w:tab w:val="left" w:pos="990"/>
          <w:tab w:val="left" w:pos="135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2182569" w14:textId="77777777" w:rsidR="00EC2795" w:rsidRPr="00D76F4D" w:rsidRDefault="00EC2795" w:rsidP="00EC2795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สารบัญตาราง</w:t>
      </w:r>
    </w:p>
    <w:p w14:paraId="53602AF3" w14:textId="77777777" w:rsidR="003746E6" w:rsidRPr="00D76F4D" w:rsidRDefault="003746E6" w:rsidP="00EC2795">
      <w:pPr>
        <w:pStyle w:val="NoSpacing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2B5C8525" w14:textId="77777777" w:rsidR="003746E6" w:rsidRPr="00D76F4D" w:rsidRDefault="002F6642" w:rsidP="00C33DC0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</w:t>
      </w:r>
      <w:r w:rsidR="00C33DC0"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 xml:space="preserve">                                                                                                                    </w:t>
      </w: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543786" w:rsidRPr="00D76F4D" w14:paraId="3F9D378D" w14:textId="77777777" w:rsidTr="00F4648F">
        <w:tc>
          <w:tcPr>
            <w:tcW w:w="8521" w:type="dxa"/>
          </w:tcPr>
          <w:p w14:paraId="176CA04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bookmarkStart w:id="36" w:name="Text57"/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bookmarkEnd w:id="36"/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D4C9FDA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6A5CBF2A" w14:textId="77777777" w:rsidTr="00F4648F">
        <w:tc>
          <w:tcPr>
            <w:tcW w:w="8521" w:type="dxa"/>
          </w:tcPr>
          <w:p w14:paraId="0D68EF6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B4C0F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F8E3F25" w14:textId="77777777" w:rsidTr="00F4648F">
        <w:tc>
          <w:tcPr>
            <w:tcW w:w="8521" w:type="dxa"/>
          </w:tcPr>
          <w:p w14:paraId="031EA7D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A1AC1EB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E62FCC9" w14:textId="77777777" w:rsidTr="00F4648F">
        <w:tc>
          <w:tcPr>
            <w:tcW w:w="8521" w:type="dxa"/>
          </w:tcPr>
          <w:p w14:paraId="0F195911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A7AA6EF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1E42213" w14:textId="77777777" w:rsidTr="00F4648F">
        <w:tc>
          <w:tcPr>
            <w:tcW w:w="8521" w:type="dxa"/>
          </w:tcPr>
          <w:p w14:paraId="26887C52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1.5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D160C56" w14:textId="77777777" w:rsidR="00543786" w:rsidRPr="00D76F4D" w:rsidRDefault="00543786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374EB958" w14:textId="77777777" w:rsidTr="00F4648F">
        <w:tc>
          <w:tcPr>
            <w:tcW w:w="8521" w:type="dxa"/>
          </w:tcPr>
          <w:p w14:paraId="17FBFCC9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91D623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51D9DD5" w14:textId="77777777" w:rsidTr="00F4648F">
        <w:tc>
          <w:tcPr>
            <w:tcW w:w="8521" w:type="dxa"/>
          </w:tcPr>
          <w:p w14:paraId="6229301F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6127F638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911E50D" w14:textId="77777777" w:rsidTr="00F4648F">
        <w:tc>
          <w:tcPr>
            <w:tcW w:w="8521" w:type="dxa"/>
          </w:tcPr>
          <w:p w14:paraId="6C3CC5E6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280FA5E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2863B654" w14:textId="77777777" w:rsidTr="00F4648F">
        <w:tc>
          <w:tcPr>
            <w:tcW w:w="8521" w:type="dxa"/>
          </w:tcPr>
          <w:p w14:paraId="1E8D1C2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67D1A39" w14:textId="77777777" w:rsidR="00543786" w:rsidRPr="00D76F4D" w:rsidRDefault="00D57694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7AF31524" w14:textId="77777777" w:rsidTr="00F4648F">
        <w:tc>
          <w:tcPr>
            <w:tcW w:w="8521" w:type="dxa"/>
          </w:tcPr>
          <w:p w14:paraId="14568225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5CB7FCF" w14:textId="77777777" w:rsidR="00543786" w:rsidRPr="00D76F4D" w:rsidRDefault="00EA3BBC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55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05C8D960" w14:textId="77777777" w:rsidTr="00F4648F">
        <w:tc>
          <w:tcPr>
            <w:tcW w:w="8521" w:type="dxa"/>
          </w:tcPr>
          <w:p w14:paraId="5A7F0A53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6BC02EB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46B499FA" w14:textId="77777777" w:rsidTr="00F4648F">
        <w:tc>
          <w:tcPr>
            <w:tcW w:w="8521" w:type="dxa"/>
          </w:tcPr>
          <w:p w14:paraId="0547EFDA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C9259C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543786" w:rsidRPr="00D76F4D" w14:paraId="5AEA9DB6" w14:textId="77777777" w:rsidTr="00F4648F">
        <w:tc>
          <w:tcPr>
            <w:tcW w:w="8521" w:type="dxa"/>
          </w:tcPr>
          <w:p w14:paraId="1983F087" w14:textId="77777777" w:rsidR="00543786" w:rsidRPr="00D76F4D" w:rsidRDefault="00543786" w:rsidP="00543786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5AF2350" w14:textId="77777777" w:rsidR="00543786" w:rsidRPr="00D76F4D" w:rsidRDefault="00C91D72" w:rsidP="00543786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397667D4" w14:textId="77777777" w:rsidTr="00F4648F">
        <w:tc>
          <w:tcPr>
            <w:tcW w:w="8521" w:type="dxa"/>
          </w:tcPr>
          <w:p w14:paraId="75B12D73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lastRenderedPageBreak/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92988EB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E320ED" w:rsidRPr="00D76F4D" w14:paraId="76891A9C" w14:textId="77777777" w:rsidTr="00B87E87">
        <w:tc>
          <w:tcPr>
            <w:tcW w:w="8521" w:type="dxa"/>
          </w:tcPr>
          <w:p w14:paraId="0E79FC4C" w14:textId="77777777" w:rsidR="00E320ED" w:rsidRPr="00D76F4D" w:rsidRDefault="00E320ED" w:rsidP="00E320ED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8D09FA3" w14:textId="77777777" w:rsidR="00E320ED" w:rsidRPr="00D76F4D" w:rsidRDefault="00E320ED" w:rsidP="00E320ED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77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01237A8F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4CED02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1531C8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4031289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9217C91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4B49E7F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9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99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3C85AE86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EEA9AE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6F051FA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2509AF05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F85283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263ADA6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B87E87" w:rsidRPr="00D76F4D" w14:paraId="58B58ED3" w14:textId="77777777" w:rsidTr="00B87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F8C1400" w14:textId="77777777" w:rsidR="00B87E87" w:rsidRPr="00D76F4D" w:rsidRDefault="00B87E87" w:rsidP="001460C4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4.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BE84540" w14:textId="77777777" w:rsidR="00B87E87" w:rsidRPr="00D76F4D" w:rsidRDefault="00B87E87" w:rsidP="001460C4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4835280B" w14:textId="77777777" w:rsidR="003746E6" w:rsidRPr="00D76F4D" w:rsidRDefault="003746E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A4DFD59" w14:textId="77777777" w:rsidR="008F0D6D" w:rsidRPr="00D76F4D" w:rsidRDefault="008F0D6D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CFD0085" w14:textId="77777777" w:rsidR="000A5593" w:rsidRPr="00D76F4D" w:rsidRDefault="000A5593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109C934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F78B665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74FA06BF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6E1C739" w14:textId="77777777" w:rsidR="00AA6604" w:rsidRPr="00D76F4D" w:rsidRDefault="00AA6604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0EA496AC" w14:textId="77777777" w:rsidR="00EE4156" w:rsidRPr="00D76F4D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5B350A77" w14:textId="77777777" w:rsidR="00EE4156" w:rsidRDefault="00EE415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1CDF6A19" w14:textId="77777777" w:rsidR="000A5593" w:rsidRPr="00D76F4D" w:rsidRDefault="000A5593" w:rsidP="000A5593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สารบัญตาราง (ต่อ)</w:t>
      </w:r>
    </w:p>
    <w:p w14:paraId="41F60604" w14:textId="77777777" w:rsidR="000A5593" w:rsidRPr="00D76F4D" w:rsidRDefault="000A5593" w:rsidP="000A5593">
      <w:pPr>
        <w:pStyle w:val="NoSpacing"/>
        <w:tabs>
          <w:tab w:val="left" w:pos="990"/>
          <w:tab w:val="left" w:pos="135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1651A57E" w14:textId="77777777" w:rsidR="000A5593" w:rsidRPr="00D76F4D" w:rsidRDefault="000A5593" w:rsidP="000A5593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ตารางที่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Look w:val="04A0" w:firstRow="1" w:lastRow="0" w:firstColumn="1" w:lastColumn="0" w:noHBand="0" w:noVBand="1"/>
      </w:tblPr>
      <w:tblGrid>
        <w:gridCol w:w="8520"/>
        <w:gridCol w:w="565"/>
      </w:tblGrid>
      <w:tr w:rsidR="00800925" w:rsidRPr="00D76F4D" w14:paraId="394A856C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54684AD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val="th-TH"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.1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D5CB9A4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3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137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959C15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ED4697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BB9FE3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722B635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5C211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3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06D74ED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5C0324D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058FDAA1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4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AC2FF11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7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171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800925" w:rsidRPr="00D76F4D" w14:paraId="2E11FC2F" w14:textId="77777777" w:rsidTr="00800925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9568904" w14:textId="77777777" w:rsidR="00800925" w:rsidRPr="00D76F4D" w:rsidRDefault="007A6832" w:rsidP="00A95AD0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lastRenderedPageBreak/>
              <w:t>5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.</w:t>
            </w:r>
            <w:r w:rsidR="00800925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5  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พิมพ์ชื่อตาราง"/>
                  </w:textInput>
                </w:ffData>
              </w:fldCha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800925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พิมพ์ชื่อตาราง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</w:t>
            </w:r>
            <w:r w:rsidR="00800925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7D33E82" w14:textId="77777777" w:rsidR="00800925" w:rsidRPr="00D76F4D" w:rsidRDefault="00E70DC4" w:rsidP="00A95AD0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030473B1" w14:textId="77777777" w:rsidR="000A5593" w:rsidRPr="00D76F4D" w:rsidRDefault="000A5593" w:rsidP="00800925">
      <w:pPr>
        <w:pStyle w:val="Head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CD6EDE5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C71448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605FEEAD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B543CA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9A8FD9C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316230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4BEB0A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284AA64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8963F1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FCBF56F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E938ED8" w14:textId="77777777" w:rsidR="000A5593" w:rsidRPr="00D76F4D" w:rsidRDefault="000A5593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DDBE768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849730C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4CF6D47" w14:textId="77777777" w:rsidR="00C42F44" w:rsidRPr="00D76F4D" w:rsidRDefault="00C42F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749FEF11" w14:textId="77777777" w:rsidR="0096058F" w:rsidRPr="00D76F4D" w:rsidRDefault="0096058F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6A35ACF" w14:textId="77777777" w:rsidR="0096058F" w:rsidRDefault="0096058F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33DF85F3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1229172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463297E8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1DFA82CA" w14:textId="77777777" w:rsidR="00273944" w:rsidRDefault="0027394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2E783B40" w14:textId="77777777" w:rsidR="00FC2BE6" w:rsidRDefault="00FC2BE6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585E51C" w14:textId="77777777" w:rsidR="00B329E8" w:rsidRDefault="00B329E8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0CB33B5E" w14:textId="77777777" w:rsidR="00AA6604" w:rsidRPr="00D76F4D" w:rsidRDefault="00AA6604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</w:pPr>
    </w:p>
    <w:p w14:paraId="52F9309B" w14:textId="77777777" w:rsidR="00CB0106" w:rsidRPr="00D76F4D" w:rsidRDefault="00CB0106" w:rsidP="00CB010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สารบัญภาพ</w:t>
      </w:r>
    </w:p>
    <w:p w14:paraId="3CCA91A3" w14:textId="77777777" w:rsidR="00CB0106" w:rsidRPr="00D76F4D" w:rsidRDefault="00CB010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4241E033" w14:textId="77777777" w:rsidR="000B3CC8" w:rsidRPr="00D76F4D" w:rsidRDefault="000B3CC8" w:rsidP="000B3CC8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0A73A5" w:rsidRPr="00D76F4D" w14:paraId="0DACEA25" w14:textId="77777777" w:rsidTr="00906DD3">
        <w:tc>
          <w:tcPr>
            <w:tcW w:w="8521" w:type="dxa"/>
          </w:tcPr>
          <w:p w14:paraId="7442D107" w14:textId="77777777" w:rsidR="003746E6" w:rsidRPr="00D76F4D" w:rsidRDefault="000A73A5" w:rsidP="000C142E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>1.</w:t>
            </w:r>
            <w:r w:rsidR="002F6642"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t>1</w:t>
            </w:r>
            <w:r w:rsidR="00D917D7"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  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="000C142E"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="000C142E"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259E4D7" w14:textId="77777777" w:rsidR="003746E6" w:rsidRPr="00D76F4D" w:rsidRDefault="00E36C22" w:rsidP="0041540E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55A54AE" w14:textId="77777777" w:rsidTr="00906DD3">
        <w:tc>
          <w:tcPr>
            <w:tcW w:w="8521" w:type="dxa"/>
          </w:tcPr>
          <w:p w14:paraId="3D9F3F5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1.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214DEBC3" w14:textId="77777777" w:rsidR="00FC78D8" w:rsidRPr="00D76F4D" w:rsidRDefault="00FC78D8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CE2587" w14:textId="77777777" w:rsidTr="00906DD3">
        <w:tc>
          <w:tcPr>
            <w:tcW w:w="8521" w:type="dxa"/>
          </w:tcPr>
          <w:p w14:paraId="356F83E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lastRenderedPageBreak/>
              <w:t>1.3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22530CF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50D068A" w14:textId="77777777" w:rsidTr="00906DD3">
        <w:tc>
          <w:tcPr>
            <w:tcW w:w="8521" w:type="dxa"/>
          </w:tcPr>
          <w:p w14:paraId="7A828BF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1.4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7D3FD64B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E0DC4BF" w14:textId="77777777" w:rsidTr="00906DD3">
        <w:tc>
          <w:tcPr>
            <w:tcW w:w="8521" w:type="dxa"/>
          </w:tcPr>
          <w:p w14:paraId="2FC0A96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1.5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0D2EF8DC" w14:textId="77777777" w:rsidR="00FC78D8" w:rsidRPr="00D76F4D" w:rsidRDefault="00822534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89603D" w14:textId="77777777" w:rsidTr="00906DD3">
        <w:tc>
          <w:tcPr>
            <w:tcW w:w="8521" w:type="dxa"/>
          </w:tcPr>
          <w:p w14:paraId="5141AF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FF2B7FD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D645FDB" w14:textId="77777777" w:rsidTr="00906DD3">
        <w:tc>
          <w:tcPr>
            <w:tcW w:w="8521" w:type="dxa"/>
          </w:tcPr>
          <w:p w14:paraId="1A3E039E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581D76D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AD56546" w14:textId="77777777" w:rsidTr="00906DD3">
        <w:tc>
          <w:tcPr>
            <w:tcW w:w="8521" w:type="dxa"/>
          </w:tcPr>
          <w:p w14:paraId="0EBE4148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33DB3036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8216518" w14:textId="77777777" w:rsidTr="007416A1">
        <w:tc>
          <w:tcPr>
            <w:tcW w:w="8521" w:type="dxa"/>
          </w:tcPr>
          <w:p w14:paraId="679B309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>2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</w:rPr>
              <w:t>.</w:t>
            </w: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47A38B3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64BBEA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43043ED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  <w:t xml:space="preserve">2.5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AAABEC1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ECCCC0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89FCFC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ABB4EDA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C18E239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1BCD3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41671CF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35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F429D3B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1AB7E3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17130C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5E72ABF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96D39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5A407577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60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DEDDD6D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05FDD65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3.5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8BD36D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BAEE668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9547A1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78DC6F83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5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145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6C31DE86" w14:textId="77777777" w:rsidTr="007416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FC9FA53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2951420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4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154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111B0553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329EC9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102524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158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760EE51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A7F5FA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4.4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A9453D5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69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169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21E5E5F" w14:textId="77777777" w:rsidTr="004774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CA36E66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lastRenderedPageBreak/>
              <w:t xml:space="preserve">4.5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4CEF1C8" w14:textId="77777777" w:rsidR="00FC78D8" w:rsidRPr="00D76F4D" w:rsidRDefault="006E73D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61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261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72173EBF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0CF163C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949E31" w14:textId="77777777" w:rsidR="003746E6" w:rsidRPr="00D76F4D" w:rsidRDefault="003746E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857F97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14:paraId="777C9543" w14:textId="77777777" w:rsidR="003746E6" w:rsidRPr="00D76F4D" w:rsidRDefault="003746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17725E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F53EF8" w14:textId="77777777" w:rsidR="00AA6604" w:rsidRPr="00D76F4D" w:rsidRDefault="00AA6604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57D9134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38466A" w14:textId="77777777" w:rsidR="003A1216" w:rsidRPr="00D76F4D" w:rsidRDefault="003A1216" w:rsidP="003A1216">
      <w:pPr>
        <w:pStyle w:val="Header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6F4D">
        <w:rPr>
          <w:rFonts w:ascii="TH Sarabun New" w:hAnsi="TH Sarabun New" w:cs="TH Sarabun New"/>
          <w:b/>
          <w:bCs/>
          <w:sz w:val="32"/>
          <w:szCs w:val="32"/>
          <w:cs/>
          <w:lang w:val="th-TH"/>
        </w:rPr>
        <w:t>สารบัญภาพ (ต่อ)</w:t>
      </w:r>
    </w:p>
    <w:p w14:paraId="52F23822" w14:textId="77777777" w:rsidR="003A1216" w:rsidRPr="00D76F4D" w:rsidRDefault="003A1216" w:rsidP="003A1216">
      <w:pPr>
        <w:spacing w:after="0" w:line="240" w:lineRule="auto"/>
        <w:jc w:val="center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</w:p>
    <w:p w14:paraId="31605236" w14:textId="77777777" w:rsidR="003A1216" w:rsidRPr="00D76F4D" w:rsidRDefault="003A1216" w:rsidP="003A1216">
      <w:pPr>
        <w:spacing w:after="0" w:line="240" w:lineRule="auto"/>
        <w:ind w:right="26"/>
        <w:jc w:val="thaiDistribute"/>
        <w:rPr>
          <w:rFonts w:ascii="TH Sarabun New" w:eastAsia="Cordia New" w:hAnsi="TH Sarabun New" w:cs="TH Sarabun New"/>
          <w:b/>
          <w:bCs/>
          <w:sz w:val="32"/>
          <w:szCs w:val="32"/>
          <w:lang w:eastAsia="zh-CN"/>
        </w:rPr>
      </w:pPr>
      <w:r w:rsidRPr="00D76F4D">
        <w:rPr>
          <w:rFonts w:ascii="TH Sarabun New" w:eastAsia="Cordia New" w:hAnsi="TH Sarabun New" w:cs="TH Sarabun New"/>
          <w:b/>
          <w:bCs/>
          <w:sz w:val="32"/>
          <w:szCs w:val="32"/>
          <w:cs/>
          <w:lang w:val="th-TH" w:eastAsia="zh-CN"/>
        </w:rPr>
        <w:t>ภาพที่                                                                                                                    หน้า</w:t>
      </w:r>
    </w:p>
    <w:tbl>
      <w:tblPr>
        <w:tblStyle w:val="1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  <w:gridCol w:w="565"/>
      </w:tblGrid>
      <w:tr w:rsidR="00FC78D8" w:rsidRPr="00D76F4D" w14:paraId="5A4D7C40" w14:textId="77777777" w:rsidTr="00AB7ECE">
        <w:tc>
          <w:tcPr>
            <w:tcW w:w="8521" w:type="dxa"/>
          </w:tcPr>
          <w:p w14:paraId="573E9DA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5.1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</w:tcPr>
          <w:p w14:paraId="18323CA6" w14:textId="77777777" w:rsidR="00FC78D8" w:rsidRPr="00D76F4D" w:rsidRDefault="009173D9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78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278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43A3678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9A49C2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5.2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B08975B" w14:textId="77777777" w:rsidR="00FC78D8" w:rsidRPr="00D76F4D" w:rsidRDefault="008208B2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0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280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30E91D9F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EC8A932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5.3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230FD19C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2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282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7338FE77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A222F54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5.4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0C7EB02A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6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286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  <w:tr w:rsidR="00FC78D8" w:rsidRPr="00D76F4D" w14:paraId="5A5A8FED" w14:textId="77777777" w:rsidTr="00AB7E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C8718CF" w14:textId="77777777" w:rsidR="00FC78D8" w:rsidRPr="00D76F4D" w:rsidRDefault="00FC78D8" w:rsidP="00FC78D8">
            <w:pPr>
              <w:spacing w:after="0" w:line="240" w:lineRule="auto"/>
              <w:ind w:firstLine="601"/>
              <w:rPr>
                <w:rFonts w:ascii="TH Sarabun New" w:eastAsiaTheme="minorHAnsi" w:hAnsi="TH Sarabun New" w:cs="TH Sarabun New"/>
                <w:sz w:val="32"/>
                <w:szCs w:val="32"/>
                <w:cs/>
                <w:lang w:val="th-TH"/>
              </w:rPr>
            </w:pPr>
            <w:r w:rsidRPr="00D76F4D">
              <w:rPr>
                <w:rFonts w:ascii="TH Sarabun New" w:eastAsiaTheme="minorHAnsi" w:hAnsi="TH Sarabun New" w:cs="TH Sarabun New"/>
                <w:sz w:val="32"/>
                <w:szCs w:val="32"/>
                <w:cs/>
              </w:rPr>
              <w:t xml:space="preserve">5.5  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พิมพ์ชื่อภาพ"/>
                  </w:textInput>
                </w:ffData>
              </w:fldCha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instrText xml:space="preserve"> FORMTEXT </w:instrTex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separate"/>
            </w:r>
            <w:r w:rsidRPr="00D76F4D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w:t>พิมพ์ชื่อภาพ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  <w:lang w:val="th-TH"/>
              </w:rPr>
              <w:fldChar w:fldCharType="end"/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</w:t>
            </w:r>
            <w:r w:rsidRPr="00D76F4D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...............................................................................................</w:t>
            </w:r>
            <w:r w:rsidRPr="00D76F4D">
              <w:rPr>
                <w:rFonts w:ascii="TH Sarabun New" w:hAnsi="TH Sarabun New" w:cs="TH Sarabun New"/>
                <w:sz w:val="32"/>
                <w:szCs w:val="32"/>
              </w:rPr>
              <w:t>………………….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5CFA786" w14:textId="77777777" w:rsidR="00FC78D8" w:rsidRPr="00D76F4D" w:rsidRDefault="00974CEA" w:rsidP="00FC78D8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  <w:cs/>
                <w:lang w:eastAsia="zh-CN"/>
              </w:rPr>
            </w:pP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87"/>
                  </w:textInput>
                </w:ffData>
              </w:fldCha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instrText xml:space="preserve"> FORMTEXT </w:instrTex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separate"/>
            </w:r>
            <w:r w:rsidRPr="00D76F4D">
              <w:rPr>
                <w:rFonts w:ascii="TH Sarabun New" w:eastAsia="Cordia New" w:hAnsi="TH Sarabun New" w:cs="TH Sarabun New"/>
                <w:noProof/>
                <w:sz w:val="32"/>
                <w:szCs w:val="32"/>
                <w:lang w:eastAsia="zh-CN"/>
              </w:rPr>
              <w:t>287</w:t>
            </w:r>
            <w:r w:rsidRPr="00D76F4D">
              <w:rPr>
                <w:rFonts w:ascii="TH Sarabun New" w:eastAsia="Cordia New" w:hAnsi="TH Sarabun New" w:cs="TH Sarabun New"/>
                <w:sz w:val="32"/>
                <w:szCs w:val="32"/>
                <w:lang w:eastAsia="zh-CN"/>
              </w:rPr>
              <w:fldChar w:fldCharType="end"/>
            </w:r>
          </w:p>
        </w:tc>
      </w:tr>
    </w:tbl>
    <w:p w14:paraId="5F50658A" w14:textId="77777777" w:rsidR="003A1216" w:rsidRPr="00D76F4D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54554C" w14:textId="77777777" w:rsidR="003A1216" w:rsidRDefault="003A121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59093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4780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63E4D1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F211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904167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329EDD3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A959696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BED7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63EF5E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7E2D0D9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372FDA8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79F45D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A087EC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B8B578F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BAAAEDC" w14:textId="77777777" w:rsidR="00C477F1" w:rsidRDefault="00C477F1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477F1" w:rsidSect="00835B03">
          <w:headerReference w:type="default" r:id="rId13"/>
          <w:headerReference w:type="first" r:id="rId14"/>
          <w:pgSz w:w="11906" w:h="16838"/>
          <w:pgMar w:top="1440" w:right="1440" w:bottom="1440" w:left="1440" w:header="706" w:footer="706" w:gutter="0"/>
          <w:pgNumType w:fmt="thaiLetters" w:start="7"/>
          <w:cols w:space="708"/>
          <w:titlePg/>
          <w:docGrid w:linePitch="360"/>
        </w:sectPr>
      </w:pPr>
    </w:p>
    <w:p w14:paraId="5E032AAD" w14:textId="77777777" w:rsidR="00C477F1" w:rsidRPr="00A737D5" w:rsidRDefault="00C477F1" w:rsidP="006B61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737D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3A891952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737D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389D3CE6" w14:textId="77777777" w:rsidR="00C477F1" w:rsidRDefault="00C477F1" w:rsidP="0026118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33622CB" w14:textId="0D424308" w:rsidR="00C477F1" w:rsidRPr="00A21EE4" w:rsidRDefault="00C477F1" w:rsidP="00B86563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B86563" w:rsidRPr="00B86563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B86563" w:rsidRPr="00B86563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EE1740D" w14:textId="77777777" w:rsidR="00C477F1" w:rsidRPr="007C32D4" w:rsidRDefault="00C477F1" w:rsidP="00206A90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0FE69BF" w14:textId="22FF5DA1" w:rsidR="00D5039D" w:rsidRPr="005B354D" w:rsidRDefault="00D5039D" w:rsidP="00D5039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354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A2DFA4E" w14:textId="4B2BA173" w:rsidR="00C477F1" w:rsidRPr="00A737D5" w:rsidRDefault="00C477F1" w:rsidP="00A737D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DFA141" w14:textId="77777777" w:rsidR="00770CE2" w:rsidRPr="00770CE2" w:rsidRDefault="00C477F1" w:rsidP="00770CE2">
      <w:pPr>
        <w:tabs>
          <w:tab w:val="left" w:pos="1022"/>
        </w:tabs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 xml:space="preserve">การทดสอบความสามารถในการจัดการ </w:t>
      </w:r>
      <w:r w:rsidR="00770CE2" w:rsidRPr="00770CE2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เป็นขั้นตอนสำคัญในการวิเคราะห์และเปรียบเทียบประสิทธิภาพของ </w:t>
      </w:r>
      <w:r w:rsidR="00770CE2" w:rsidRPr="00770CE2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770CE2" w:rsidRPr="00770CE2">
        <w:rPr>
          <w:rFonts w:ascii="TH Sarabun New" w:hAnsi="TH Sarabun New" w:cs="TH Sarabun New"/>
          <w:noProof/>
          <w:sz w:val="32"/>
          <w:szCs w:val="32"/>
          <w:cs/>
        </w:rPr>
        <w:t>ต่างๆ ซึ่งเป็นพื้นฐานสำคัญในการพัฒนาแอปพลิเคชันเว็บที่มีประสิทธิภาพสูง บทนำนี้จะช่วยในการเข้าใจวัตถุประสงค์และความสำคัญของการทดสอบดังกล่าว รวมถึงแนะนำเกี่ยวกับขั้นตอนการทดสอบและการวิเคราะห์ผลลัพธ์</w:t>
      </w:r>
    </w:p>
    <w:p w14:paraId="43EA35B6" w14:textId="77777777" w:rsidR="00C477F1" w:rsidRDefault="00C477F1" w:rsidP="005D109D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 w:hint="cs"/>
          <w:sz w:val="32"/>
          <w:szCs w:val="32"/>
        </w:rPr>
      </w:pPr>
    </w:p>
    <w:p w14:paraId="4F898752" w14:textId="5E786356" w:rsidR="00C477F1" w:rsidRPr="00F42F9B" w:rsidRDefault="00C477F1" w:rsidP="00F42F9B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F42F9B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1.2  </w:t>
      </w:r>
      <w:r w:rsidR="007438E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วัตถุประสงค์ของงานวิจัย</w:t>
      </w:r>
    </w:p>
    <w:p w14:paraId="6A193272" w14:textId="56F2C40E" w:rsidR="00C477F1" w:rsidRDefault="00C477F1" w:rsidP="00E95CC2">
      <w:pPr>
        <w:tabs>
          <w:tab w:val="left" w:pos="450"/>
          <w:tab w:val="left" w:pos="10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533139">
        <w:rPr>
          <w:rFonts w:ascii="TH Sarabun New" w:hAnsi="TH Sarabun New" w:cs="TH Sarabun New"/>
          <w:sz w:val="32"/>
          <w:szCs w:val="32"/>
          <w:cs/>
        </w:rPr>
        <w:t>1.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เปรียบเทียบประสิทธิภาพในการจัดการ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ต่างๆ เพื่อให้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ผู้พัฒนาทราบถึงความแตกต่างระหว่างพวกเขา</w:t>
      </w:r>
    </w:p>
    <w:p w14:paraId="6107028F" w14:textId="0976E2DC" w:rsidR="00C477F1" w:rsidRPr="002518B9" w:rsidRDefault="00C477F1" w:rsidP="00251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8B9">
        <w:rPr>
          <w:rFonts w:ascii="TH Sarabun New" w:hAnsi="TH Sarabun New" w:cs="TH Sarabun New" w:hint="cs"/>
          <w:noProof/>
          <w:sz w:val="32"/>
          <w:szCs w:val="32"/>
          <w:cs/>
        </w:rPr>
        <w:t>ท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ราบปัจจัยที่ส่งผลต่อประสิทธิภาพของการจัดการ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DOM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และการทำงานของแอปพลิเคชัน</w:t>
      </w:r>
      <w:r w:rsidR="00E95CC2">
        <w:rPr>
          <w:rFonts w:ascii="TH Sarabun New" w:hAnsi="TH Sarabun New" w:cs="TH Sarabun New"/>
          <w:noProof/>
          <w:sz w:val="32"/>
          <w:szCs w:val="32"/>
        </w:rPr>
        <w:br/>
        <w:t xml:space="preserve">             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>เว็บ</w:t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64FA2142" w14:textId="13830904" w:rsidR="00C477F1" w:rsidRDefault="00C477F1" w:rsidP="00CA292D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ให้ข้อเสนอแนะเกี่ยวกับการเลือกใช้ </w:t>
      </w:r>
      <w:r w:rsidR="002518B9" w:rsidRPr="002518B9">
        <w:rPr>
          <w:rFonts w:ascii="TH Sarabun New" w:hAnsi="TH Sarabun New" w:cs="TH Sarabun New"/>
          <w:noProof/>
          <w:sz w:val="32"/>
          <w:szCs w:val="32"/>
        </w:rPr>
        <w:t xml:space="preserve">Frontend Frameworks </w:t>
      </w:r>
      <w:r w:rsidR="002518B9" w:rsidRPr="002518B9">
        <w:rPr>
          <w:rFonts w:ascii="TH Sarabun New" w:hAnsi="TH Sarabun New" w:cs="TH Sarabun New"/>
          <w:noProof/>
          <w:sz w:val="32"/>
          <w:szCs w:val="32"/>
          <w:cs/>
        </w:rPr>
        <w:t xml:space="preserve">ในโปรเจกต์ต่างๆ </w:t>
      </w:r>
    </w:p>
    <w:p w14:paraId="6ADABDBC" w14:textId="2B03DF58" w:rsidR="00C477F1" w:rsidRDefault="00C477F1" w:rsidP="006820F4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</w:t>
      </w:r>
    </w:p>
    <w:p w14:paraId="2DE120A8" w14:textId="77777777" w:rsidR="00C477F1" w:rsidRPr="00285161" w:rsidRDefault="00C477F1" w:rsidP="00285161">
      <w:pPr>
        <w:tabs>
          <w:tab w:val="left" w:pos="851"/>
          <w:tab w:val="left" w:pos="1080"/>
          <w:tab w:val="left" w:pos="1440"/>
          <w:tab w:val="left" w:pos="1980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0AE8E85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14:paraId="339E54B7" w14:textId="77777777" w:rsidR="00095033" w:rsidRPr="00A21EE4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A21EE4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5C24C67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แนวคิด ทฤษฎี</w:t>
      </w:r>
      <w:r w:rsidR="006C139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A21EE4">
        <w:rPr>
          <w:rFonts w:ascii="TH Sarabun New" w:hAnsi="TH Sarabun New" w:cs="TH Sarabun New"/>
          <w:b/>
          <w:bCs/>
          <w:sz w:val="40"/>
          <w:szCs w:val="40"/>
          <w:cs/>
        </w:rPr>
        <w:t>และงานวิจัยที่เกี่ยวข้อง</w:t>
      </w:r>
    </w:p>
    <w:p w14:paraId="09DFE40F" w14:textId="77777777" w:rsidR="00095033" w:rsidRDefault="00095033" w:rsidP="005C1EC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D3CD8D5" w14:textId="77777777" w:rsidR="00095033" w:rsidRPr="00A21EE4" w:rsidRDefault="00095033" w:rsidP="00213475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21EE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25744DC" w14:textId="77777777" w:rsidR="00095033" w:rsidRDefault="00095033" w:rsidP="00070602">
      <w:pPr>
        <w:pStyle w:val="NoSpacing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8F991E5" w14:textId="77777777" w:rsidR="00095033" w:rsidRPr="00A737D5" w:rsidRDefault="00095033" w:rsidP="0021347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95F0690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D8B8C44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1D90F142" w14:textId="77777777" w:rsidR="00095033" w:rsidRDefault="00095033" w:rsidP="00213475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C8441D3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8DE151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ADCF517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9B36159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1AA860D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5E557B9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A63141E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607C0C6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27B7221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4D61BC0" w14:textId="77777777" w:rsidR="00095033" w:rsidRDefault="00095033" w:rsidP="0021347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54F384B1" w14:textId="77777777" w:rsidR="00095033" w:rsidRDefault="00095033" w:rsidP="00213475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D366287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A6EA1EB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1469C26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2.1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CE1273C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4AB02F0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9C785E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C29D6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1DE1AC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67481F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3468F6C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F90AFD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1273CD6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955CF09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BF45853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7ED29A3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406348FA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BF374D7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D623AA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322F625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F49A48F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73AE7DA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9DD8850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>
        <w:rPr>
          <w:rFonts w:ascii="TH Sarabun New" w:hAnsi="TH Sarabun New" w:cs="TH Sarabun New"/>
          <w:sz w:val="32"/>
          <w:szCs w:val="32"/>
          <w:cs/>
        </w:rPr>
        <w:t xml:space="preserve">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2C3311E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400D64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2.3.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4E5F5E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AAD48CE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4CECE64" w14:textId="77777777" w:rsidR="00095033" w:rsidRPr="00A737D5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 w:rsidRPr="00A737D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1CD0BE14" w14:textId="77777777" w:rsidR="00095033" w:rsidRDefault="00095033" w:rsidP="0021347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18C063" w14:textId="77777777" w:rsidR="00095033" w:rsidRDefault="00095033" w:rsidP="0021347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4399558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533139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33139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C7210E6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EFF3BF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D639A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6D2ED2E" w14:textId="77777777" w:rsidR="00095033" w:rsidRDefault="00095033" w:rsidP="0021347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(2)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4E1B636" w14:textId="77777777" w:rsidR="00095033" w:rsidRDefault="00095033" w:rsidP="0021347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17E771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A16D23C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8C2F1F" w14:textId="77777777" w:rsidR="00095033" w:rsidRDefault="00095033" w:rsidP="0021347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2.4.</w:t>
      </w:r>
      <w:r w:rsidRPr="00A737D5"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4F8A49B" w14:textId="77777777" w:rsidR="00095033" w:rsidRDefault="00095033" w:rsidP="0021347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 w:rsidRPr="00A737D5"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737D5"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CFC12D" w14:textId="77777777" w:rsidR="00095033" w:rsidRPr="00A21EE4" w:rsidRDefault="00095033" w:rsidP="00070602">
      <w:pPr>
        <w:pStyle w:val="NoSpacing"/>
        <w:tabs>
          <w:tab w:val="left" w:pos="994"/>
          <w:tab w:val="left" w:pos="131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A32A049" w14:textId="77777777" w:rsidR="00095033" w:rsidRDefault="00095033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095033" w:rsidSect="00835B03">
          <w:headerReference w:type="default" r:id="rId19"/>
          <w:footerReference w:type="default" r:id="rId20"/>
          <w:footerReference w:type="first" r:id="rId21"/>
          <w:pgSz w:w="11906" w:h="16838"/>
          <w:pgMar w:top="1440" w:right="1440" w:bottom="1440" w:left="1440" w:header="706" w:footer="706" w:gutter="0"/>
          <w:pgNumType w:start="3"/>
          <w:cols w:space="708"/>
          <w:titlePg/>
          <w:docGrid w:linePitch="360"/>
        </w:sectPr>
      </w:pPr>
    </w:p>
    <w:p w14:paraId="533BC831" w14:textId="77777777" w:rsidR="00095033" w:rsidRPr="00B64E9E" w:rsidRDefault="00095033" w:rsidP="002E015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bookmarkStart w:id="37" w:name="_Hlk19817560"/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>บทที่ 3</w:t>
      </w:r>
    </w:p>
    <w:p w14:paraId="377BD811" w14:textId="77777777" w:rsidR="00095033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B64E9E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ระเบียบวิธีวิจัย</w:t>
      </w:r>
    </w:p>
    <w:p w14:paraId="251CDCF8" w14:textId="77777777" w:rsidR="00095033" w:rsidRPr="00B64E9E" w:rsidRDefault="00095033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F55D2EF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64E9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bookmarkEnd w:id="37"/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A8A078B" w14:textId="77777777" w:rsidR="00095033" w:rsidRDefault="00095033" w:rsidP="0050725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504ED8" w14:textId="77777777" w:rsidR="00095033" w:rsidRDefault="00095033" w:rsidP="0050725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4FED64F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14685C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69864841" w14:textId="77777777" w:rsidR="00095033" w:rsidRDefault="00095033" w:rsidP="00507257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8ECB3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416E28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FC73C8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BF2C8B2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C0A5D69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4AE4BA7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D991C9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5EA74F2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E95223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A4E313C" w14:textId="77777777" w:rsidR="00095033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74C38670" w14:textId="77777777" w:rsidR="00095033" w:rsidRDefault="00095033" w:rsidP="00507257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096702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5FC175FE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1BD868F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83EACF5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7E10D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A57E549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90406BF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83B671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FAB37C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1C4A338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FB668E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3E2F2F4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48F6BB6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D23DC43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43C5EA8E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1AC418DD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FFA9080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A8683DE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57DE824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A3F76BC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FBAD2FB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CA201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A1FCA64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0A449D9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9B1FCC6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C3B03D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0EDC4B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82601E3" w14:textId="77777777" w:rsidR="00095033" w:rsidRDefault="00095033" w:rsidP="00507257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52336BC" w14:textId="77777777" w:rsidR="00095033" w:rsidRDefault="00095033" w:rsidP="00507257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72F798E5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FB177CA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64D37C0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B60C9DF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B2D3313" w14:textId="77777777" w:rsidR="00095033" w:rsidRDefault="00095033" w:rsidP="00507257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00D292F" w14:textId="77777777" w:rsidR="00095033" w:rsidRDefault="00095033" w:rsidP="00507257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1BC48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BD0BF3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2448F80" w14:textId="77777777" w:rsidR="00095033" w:rsidRDefault="00095033" w:rsidP="00507257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B41F857" w14:textId="77777777" w:rsidR="00095033" w:rsidRDefault="00095033" w:rsidP="00507257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CE10F74" w14:textId="77777777" w:rsidR="00095033" w:rsidRPr="00B64E9E" w:rsidRDefault="00095033" w:rsidP="00507257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11A938F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2"/>
          <w:footerReference w:type="default" r:id="rId23"/>
          <w:footerReference w:type="first" r:id="rId24"/>
          <w:pgSz w:w="11906" w:h="16838"/>
          <w:pgMar w:top="1440" w:right="1440" w:bottom="1440" w:left="1440" w:header="706" w:footer="706" w:gutter="0"/>
          <w:pgNumType w:start="5"/>
          <w:cols w:space="708"/>
          <w:titlePg/>
          <w:docGrid w:linePitch="360"/>
        </w:sectPr>
      </w:pPr>
    </w:p>
    <w:p w14:paraId="639B9430" w14:textId="77777777" w:rsidR="00B81058" w:rsidRPr="00585934" w:rsidRDefault="00B81058" w:rsidP="00391A2D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4</w:t>
      </w:r>
    </w:p>
    <w:p w14:paraId="6290DAF7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585934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ผลการวิจัย</w:t>
      </w:r>
    </w:p>
    <w:p w14:paraId="6A2D144A" w14:textId="77777777" w:rsidR="00B81058" w:rsidRDefault="00B81058" w:rsidP="004C5F9B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703D90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2F69F9F" w14:textId="77777777" w:rsidR="00B81058" w:rsidRDefault="00B81058" w:rsidP="00F32EA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A56563B" w14:textId="77777777" w:rsidR="00B81058" w:rsidRDefault="00B81058" w:rsidP="00F32EA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D36C323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8E90E46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5FD5774F" w14:textId="77777777" w:rsidR="00B81058" w:rsidRDefault="00B81058" w:rsidP="00F32EA5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EF069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69B666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887411E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7DA0279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19DCF6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1E2B38A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283C85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A6C35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1.1.3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A012E9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9021A42" w14:textId="77777777" w:rsidR="00B81058" w:rsidRDefault="00B81058" w:rsidP="00F32EA5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10B636DD" w14:textId="77777777" w:rsidR="00B81058" w:rsidRDefault="00B81058" w:rsidP="00F32EA5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39636A71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35F746B2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6A5FE5BD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7BFD8402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7BE46B3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9AB122C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2E5175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BC8FD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1E7DA6B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6B2F923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B0C8B6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B4BF603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298889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067D97E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5B0F9BE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00DDB555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823660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26CD912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4D03E76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3F9142E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587DDFD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85BEC01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979CBF1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0918D68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EA92BF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40C5332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7E08CA4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0C804380" w14:textId="77777777" w:rsidR="00B81058" w:rsidRDefault="00B81058" w:rsidP="00F32EA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FAA49C3" w14:textId="77777777" w:rsidR="00B81058" w:rsidRDefault="00B81058" w:rsidP="00F32EA5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32DC8386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0AE82AC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D7D5E7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035DB74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30D77F" w14:textId="77777777" w:rsidR="00B81058" w:rsidRDefault="00B81058" w:rsidP="00F32EA5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5C7DB43" w14:textId="77777777" w:rsidR="00B81058" w:rsidRDefault="00B81058" w:rsidP="00F32EA5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F334EAF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E5E9C5D" w14:textId="77777777" w:rsidR="00B81058" w:rsidRDefault="00B81058" w:rsidP="00F32EA5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A18150" w14:textId="77777777" w:rsidR="00B81058" w:rsidRDefault="00B81058" w:rsidP="00F32EA5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EAB8B2" w14:textId="77777777" w:rsidR="00B81058" w:rsidRPr="008D0068" w:rsidRDefault="00B81058" w:rsidP="008D0068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BBC6E50" w14:textId="77777777" w:rsidR="00B81058" w:rsidRDefault="00B81058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B81058" w:rsidSect="00835B03">
          <w:headerReference w:type="default" r:id="rId25"/>
          <w:pgSz w:w="11906" w:h="16838"/>
          <w:pgMar w:top="1440" w:right="1440" w:bottom="1440" w:left="1440" w:header="706" w:footer="706" w:gutter="0"/>
          <w:pgNumType w:start="7"/>
          <w:cols w:space="708"/>
          <w:titlePg/>
          <w:docGrid w:linePitch="360"/>
        </w:sectPr>
      </w:pPr>
    </w:p>
    <w:p w14:paraId="16E0D140" w14:textId="77777777" w:rsidR="00B81058" w:rsidRPr="00F00D4C" w:rsidRDefault="00B81058" w:rsidP="00065A3E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lastRenderedPageBreak/>
        <w:t xml:space="preserve">บทที่ </w:t>
      </w: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  <w:t>5</w:t>
      </w:r>
    </w:p>
    <w:p w14:paraId="49C84417" w14:textId="77777777" w:rsidR="00B81058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  <w:r w:rsidRPr="00F00D4C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>สรุปผลการวิจัย อภิปรายผล และข้อเสนอแนะ</w:t>
      </w:r>
    </w:p>
    <w:p w14:paraId="22E8F6E8" w14:textId="77777777" w:rsidR="00B81058" w:rsidRPr="00F00D4C" w:rsidRDefault="00B81058" w:rsidP="00616C40">
      <w:pPr>
        <w:spacing w:after="0" w:line="240" w:lineRule="auto"/>
        <w:jc w:val="center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5E54DFDF" w14:textId="77777777" w:rsidR="00B81058" w:rsidRDefault="00B81058" w:rsidP="00761379">
      <w:pPr>
        <w:tabs>
          <w:tab w:val="left" w:pos="102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00D4C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91D53B0" w14:textId="77777777" w:rsidR="00B81058" w:rsidRDefault="00B81058" w:rsidP="00511B8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520736E" w14:textId="77777777" w:rsidR="00B81058" w:rsidRDefault="00B81058" w:rsidP="00511B8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.1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cs/>
        </w:rPr>
        <w:fldChar w:fldCharType="end"/>
      </w:r>
    </w:p>
    <w:p w14:paraId="78F943C2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DA972F9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 </w:t>
      </w:r>
    </w:p>
    <w:p w14:paraId="38AC79EC" w14:textId="77777777" w:rsidR="00B81058" w:rsidRDefault="00B81058" w:rsidP="00511B82">
      <w:pPr>
        <w:tabs>
          <w:tab w:val="left" w:pos="450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BCE26CE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EB37F08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71D39B7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73BD2DD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D15104D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C1F0D4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E4E06B5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2642F62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.1.3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87AB672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6B5DFFF" w14:textId="77777777" w:rsidR="00B81058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Theme="minorHAnsi" w:hAnsi="TH Sarabun New" w:cs="TH Sarabun New"/>
          <w:sz w:val="32"/>
          <w:szCs w:val="32"/>
        </w:rPr>
      </w:pPr>
    </w:p>
    <w:p w14:paraId="6A5F1665" w14:textId="77777777" w:rsidR="00B81058" w:rsidRDefault="00B81058" w:rsidP="00511B82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.2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5CEB1BF2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   </w:t>
      </w:r>
    </w:p>
    <w:p w14:paraId="429C0B66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</w:t>
      </w:r>
    </w:p>
    <w:p w14:paraId="776E24E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cs/>
        </w:rPr>
        <w:fldChar w:fldCharType="end"/>
      </w:r>
    </w:p>
    <w:p w14:paraId="578A1AB0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682EC67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658014EC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DAF9831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46E96AC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1971C87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D2E2AEE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F31B5A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.2.3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113265A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06B3449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265BB62B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</w:t>
      </w:r>
    </w:p>
    <w:p w14:paraId="27684A84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      </w:t>
      </w:r>
    </w:p>
    <w:p w14:paraId="66FF7AF3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>.3.1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21CA3AD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FC01729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7456EB7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DB52EC2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ACF9EDF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A0E950C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C78C47F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401745DB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.3.3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7DFB700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3C7C700A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E2FED6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.4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>
          <w:ffData>
            <w:name w:val="Text1"/>
            <w:enabled/>
            <w:calcOnExit w:val="0"/>
            <w:textInput>
              <w:default w:val="หัวข้อใหญ่"/>
            </w:textInput>
          </w:ffData>
        </w:fldCha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  <w:sz w:val="32"/>
          <w:szCs w:val="32"/>
          <w:cs/>
        </w:rPr>
        <w:t>หัวข้อใหญ่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</w:p>
    <w:p w14:paraId="7B570AFD" w14:textId="77777777" w:rsidR="00B81058" w:rsidRDefault="00B81058" w:rsidP="00511B82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54D9567" w14:textId="77777777" w:rsidR="00B81058" w:rsidRDefault="00B81058" w:rsidP="00511B82">
      <w:pPr>
        <w:pStyle w:val="ListParagraph"/>
        <w:tabs>
          <w:tab w:val="left" w:pos="102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</w:rPr>
      </w:pPr>
    </w:p>
    <w:p w14:paraId="1C69763F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.4.1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14EA22F6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54BE333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(1)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B57FF54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79EB379E" w14:textId="77777777" w:rsidR="00B81058" w:rsidRDefault="00B81058" w:rsidP="00511B82">
      <w:pPr>
        <w:tabs>
          <w:tab w:val="left" w:pos="450"/>
          <w:tab w:val="left" w:pos="1015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(2)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"/>
            <w:enabled/>
            <w:calcOnExit w:val="0"/>
            <w:textInput>
              <w:default w:val="หัวข้อย่อยระดับที่ 2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2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FC19D36" w14:textId="77777777" w:rsidR="00B81058" w:rsidRDefault="00B81058" w:rsidP="00511B82">
      <w:pPr>
        <w:pStyle w:val="NoSpacing"/>
        <w:tabs>
          <w:tab w:val="left" w:pos="1021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  <w:t xml:space="preserve">   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1B90159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.4.2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4175A047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5892A1AD" w14:textId="77777777" w:rsidR="00B81058" w:rsidRDefault="00B81058" w:rsidP="00511B82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.4.3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3"/>
            <w:enabled/>
            <w:calcOnExit w:val="0"/>
            <w:textInput>
              <w:default w:val="หัวข้อย่อยระดับที่ 1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หัวข้อย่อยระดับที่ 1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0C515A8B" w14:textId="77777777" w:rsidR="00B81058" w:rsidRDefault="00B81058" w:rsidP="00511B82">
      <w:pPr>
        <w:pStyle w:val="NoSpacing"/>
        <w:tabs>
          <w:tab w:val="left" w:pos="1050"/>
        </w:tabs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2"/>
            <w:enabled/>
            <w:calcOnExit w:val="0"/>
            <w:textInput>
              <w:default w:val="เริ่มพิมพ์เนื้อห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 w:hint="cs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เริ่มพิมพ์เนื้อหา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eastAsiaTheme="minorHAnsi" w:hAnsi="TH Sarabun New" w:cs="TH Sarabun New"/>
          <w:sz w:val="32"/>
          <w:szCs w:val="32"/>
          <w:cs/>
        </w:rPr>
        <w:t xml:space="preserve">   </w:t>
      </w:r>
    </w:p>
    <w:p w14:paraId="280B412B" w14:textId="77777777" w:rsidR="00B81058" w:rsidRPr="00EB10BD" w:rsidRDefault="00B81058" w:rsidP="00511B82">
      <w:pPr>
        <w:tabs>
          <w:tab w:val="left" w:pos="1021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2CFCAB6" w14:textId="77777777" w:rsidR="00B81058" w:rsidRPr="008236B8" w:rsidRDefault="00B81058" w:rsidP="009845FE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08A09BE3" w14:textId="77777777" w:rsidR="00B56FBF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lang w:eastAsia="zh-CN"/>
        </w:rPr>
      </w:pPr>
    </w:p>
    <w:p w14:paraId="1488F8EF" w14:textId="77777777" w:rsidR="00B56FBF" w:rsidRPr="00E14811" w:rsidRDefault="00B56FBF">
      <w:pPr>
        <w:tabs>
          <w:tab w:val="center" w:pos="4153"/>
          <w:tab w:val="right" w:pos="8306"/>
        </w:tabs>
        <w:spacing w:after="0" w:line="240" w:lineRule="auto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SimSun" w:hAnsi="TH Sarabun New" w:cs="TH Sarabun New"/>
          <w:b/>
          <w:bCs/>
          <w:color w:val="000000" w:themeColor="text1"/>
          <w:sz w:val="40"/>
          <w:szCs w:val="40"/>
          <w:cs/>
          <w:lang w:eastAsia="zh-CN"/>
        </w:rPr>
        <w:tab/>
      </w:r>
    </w:p>
    <w:p w14:paraId="65C29568" w14:textId="77777777" w:rsidR="00B56FBF" w:rsidRPr="00E14811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4EA938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62B106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D209E87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076E5E7D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302B92C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2AB1DC3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49A1752A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5218B65B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1918A2B1" w14:textId="77777777" w:rsidR="00B56FBF" w:rsidRPr="003F344B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</w:p>
    <w:p w14:paraId="61262DC6" w14:textId="77777777" w:rsidR="00B56FBF" w:rsidRPr="003F344B" w:rsidRDefault="00B56FBF">
      <w:pPr>
        <w:spacing w:after="0" w:line="240" w:lineRule="auto"/>
        <w:ind w:left="2880" w:firstLine="72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8"/>
          <w:szCs w:val="48"/>
        </w:rPr>
      </w:pPr>
    </w:p>
    <w:p w14:paraId="10B6FE18" w14:textId="77777777" w:rsidR="003F344B" w:rsidRDefault="003F344B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</w:pPr>
    </w:p>
    <w:p w14:paraId="573E872E" w14:textId="77777777" w:rsidR="00B56FBF" w:rsidRPr="00E14811" w:rsidRDefault="00B56FBF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44"/>
          <w:szCs w:val="44"/>
          <w:cs/>
          <w:lang w:val="th-TH"/>
        </w:rPr>
        <w:t>บรรณานุกรม</w:t>
      </w:r>
    </w:p>
    <w:p w14:paraId="14D4CCDA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2C372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0118C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8201C47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2E99A0D" w14:textId="77777777" w:rsidR="002D520F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6C7986D" w14:textId="77777777" w:rsidR="002D520F" w:rsidRPr="00E14811" w:rsidRDefault="002D520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22F4DCF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BC8F19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66E8FD34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3469B8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16C8F8D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6FDFF95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942BD90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206F0D43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5F5C95E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DEFEBED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83ACC98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02C7D9D6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47FC8889" w14:textId="77777777" w:rsidR="00B56FBF" w:rsidRPr="00E14811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3E0EC68A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57E373A6" w14:textId="77777777" w:rsidR="00B56FBF" w:rsidRDefault="00B56FBF">
      <w:pPr>
        <w:spacing w:after="0" w:line="240" w:lineRule="auto"/>
        <w:ind w:left="2880" w:firstLine="720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</w:p>
    <w:p w14:paraId="4BD88723" w14:textId="77777777" w:rsidR="00B56FB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t>บรรณานุกรม</w:t>
      </w:r>
    </w:p>
    <w:p w14:paraId="4CC52FC4" w14:textId="77777777" w:rsidR="00B56FBF" w:rsidRPr="00BF556F" w:rsidRDefault="00B56FBF" w:rsidP="00274D7E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32"/>
          <w:szCs w:val="32"/>
        </w:rPr>
      </w:pPr>
    </w:p>
    <w:p w14:paraId="43C65B2E" w14:textId="77777777" w:rsidR="00B56FBF" w:rsidRPr="00C0334E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2BA4B98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lastRenderedPageBreak/>
        <w:tab/>
      </w:r>
    </w:p>
    <w:p w14:paraId="696EEE6C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FBD98C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79AC13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6F33A4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C100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D8A41C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0A328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E40561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5332797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6829C0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BA8A004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F0FB3B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6F1DEB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9DBAC6C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B725BD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D3B02B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BE38FE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44155D86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2B1C32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897C6F1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71B7F25A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D95FB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063963B8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2B34FD3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40A4485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68F36740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5CCCE049" w14:textId="77777777" w:rsidR="002D520F" w:rsidRDefault="002D520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AC528C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38BA7FCF" w14:textId="77777777" w:rsidR="00B56FBF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24"/>
          <w:cs/>
          <w:lang w:val="th-TH"/>
        </w:rPr>
      </w:pPr>
      <w:r w:rsidRPr="00E14811"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  <w:cs/>
          <w:lang w:val="th-TH"/>
        </w:rPr>
        <w:t>บรรณานุกรม</w:t>
      </w:r>
      <w:r>
        <w:rPr>
          <w:rFonts w:ascii="TH Sarabun New" w:eastAsia="Calibri" w:hAnsi="TH Sarabun New" w:cs="TH Sarabun New" w:hint="cs"/>
          <w:b/>
          <w:bCs/>
          <w:color w:val="000000" w:themeColor="text1"/>
          <w:sz w:val="24"/>
          <w:szCs w:val="32"/>
          <w:cs/>
          <w:lang w:val="th-TH"/>
        </w:rPr>
        <w:t xml:space="preserve"> (ต่อ)</w:t>
      </w:r>
    </w:p>
    <w:p w14:paraId="65C60B67" w14:textId="77777777" w:rsidR="00B56FBF" w:rsidRPr="00512A69" w:rsidRDefault="00B56FBF" w:rsidP="00971C7E">
      <w:pPr>
        <w:tabs>
          <w:tab w:val="left" w:pos="5407"/>
        </w:tabs>
        <w:spacing w:after="0" w:line="240" w:lineRule="auto"/>
        <w:ind w:left="990" w:hanging="990"/>
        <w:jc w:val="center"/>
        <w:rPr>
          <w:rFonts w:ascii="TH Sarabun New" w:eastAsia="Calibri" w:hAnsi="TH Sarabun New" w:cs="TH Sarabun New"/>
          <w:b/>
          <w:bCs/>
          <w:color w:val="000000" w:themeColor="text1"/>
          <w:sz w:val="24"/>
          <w:szCs w:val="32"/>
        </w:rPr>
      </w:pPr>
    </w:p>
    <w:p w14:paraId="79B05B23" w14:textId="77777777" w:rsidR="00B56FBF" w:rsidRPr="00C0334E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begin">
          <w:ffData>
            <w:name w:val="Text1"/>
            <w:enabled/>
            <w:calcOnExit w:val="0"/>
            <w:textInput>
              <w:default w:val="เริ่มพิมพ์รายการบรรณานุกรมตามรูปแบบการอ้างอิงของหลักสูตร"/>
            </w:textInput>
          </w:ffData>
        </w:fldCha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instrText xml:space="preserve"> FORMTEXT </w:instrTex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separate"/>
      </w:r>
      <w:r>
        <w:rPr>
          <w:rFonts w:ascii="TH Sarabun New" w:eastAsia="Calibri" w:hAnsi="TH Sarabun New" w:cs="TH Sarabun New"/>
          <w:noProof/>
          <w:color w:val="000000" w:themeColor="text1"/>
          <w:sz w:val="32"/>
          <w:szCs w:val="32"/>
          <w:cs/>
          <w:lang w:val="th-TH"/>
        </w:rPr>
        <w:t>เริ่มพิมพ์รายการบรรณานุกรมตามรูปแบบการอ้างอิงของหลักสูตร</w:t>
      </w: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fldChar w:fldCharType="end"/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  <w:lang w:val="th-TH"/>
        </w:rPr>
        <w:t xml:space="preserve"> </w:t>
      </w:r>
    </w:p>
    <w:p w14:paraId="7DA53D0E" w14:textId="77777777" w:rsidR="00B56FBF" w:rsidRDefault="00B56FBF" w:rsidP="00C62688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47243F4A" w14:textId="77777777" w:rsidR="00B56FBF" w:rsidRPr="00C62688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Calibri" w:hAnsi="TH Sarabun New" w:cs="TH Sarabun New"/>
          <w:color w:val="000000" w:themeColor="text1"/>
          <w:sz w:val="32"/>
          <w:szCs w:val="32"/>
          <w:cs/>
          <w:lang w:val="th-TH"/>
        </w:rPr>
        <w:tab/>
      </w:r>
    </w:p>
    <w:p w14:paraId="549CE7CD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2758F39" w14:textId="77777777" w:rsidR="00B56FBF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130438D4" w14:textId="77777777" w:rsidR="00B56FBF" w:rsidRPr="00E14811" w:rsidRDefault="00B56FBF">
      <w:pPr>
        <w:spacing w:after="0" w:line="240" w:lineRule="auto"/>
        <w:ind w:left="990" w:hanging="990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</w:p>
    <w:p w14:paraId="2404DC8F" w14:textId="77777777" w:rsidR="008B1A9C" w:rsidRDefault="008B1A9C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98E0E9F" w14:textId="77777777" w:rsidR="00CA522C" w:rsidRPr="002D520F" w:rsidRDefault="00CA522C">
      <w:pPr>
        <w:spacing w:after="0" w:line="240" w:lineRule="auto"/>
        <w:rPr>
          <w:rFonts w:ascii="TH Sarabun New" w:hAnsi="TH Sarabun New" w:cs="TH Sarabun New"/>
          <w:b/>
          <w:bCs/>
          <w:sz w:val="44"/>
          <w:szCs w:val="44"/>
        </w:rPr>
      </w:pPr>
    </w:p>
    <w:p w14:paraId="09D3DE34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20002EB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20CA9F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7AE19596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B349D6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C87EA82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53C78DC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BF55EAB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3DC2A7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F615650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4390625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6AAD6D11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A3E04C9" w14:textId="77777777" w:rsidR="00CA522C" w:rsidRPr="002D520F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84A6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F62851">
        <w:rPr>
          <w:rFonts w:ascii="TH Sarabun New" w:hAnsi="TH Sarabun New" w:cs="TH Sarabun New"/>
          <w:b/>
          <w:bCs/>
          <w:sz w:val="44"/>
          <w:szCs w:val="44"/>
          <w:cs/>
        </w:rPr>
        <w:t>ภาคผนวก</w:t>
      </w:r>
    </w:p>
    <w:p w14:paraId="38F194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6DE764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F6CE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821B81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D65FB8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C6F57D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688A46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316BA3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9F374F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A705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154A5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9D1F266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4D2A7D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963EBC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959207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40242A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6B84768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6984D3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D6975C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2798B9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BED4AF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962C704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D79CF00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507183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C39521F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E103C10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DD129F" w14:textId="77777777" w:rsidR="00CA522C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202B50" w14:textId="77777777" w:rsidR="002D520F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02A75D4" w14:textId="77777777" w:rsidR="002D520F" w:rsidRPr="00F62851" w:rsidRDefault="002D520F" w:rsidP="00616C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7F710B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ก</w:t>
      </w:r>
    </w:p>
    <w:p w14:paraId="7C49405A" w14:textId="77777777" w:rsidR="00CA522C" w:rsidRPr="00F85214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2136B0E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2DA9FE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F5CD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F8E58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28AC5A3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0CCC445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A9284E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0152BB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CFAE59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5603AB7" w14:textId="77777777" w:rsidR="00CA522C" w:rsidRPr="00F62851" w:rsidRDefault="00CA522C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7B942AB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                                                                          </w:t>
      </w:r>
    </w:p>
    <w:p w14:paraId="093F58D7" w14:textId="77777777" w:rsidR="00CA522C" w:rsidRDefault="00CA522C" w:rsidP="006F79D2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E3FE4DA" w14:textId="77777777" w:rsidR="00CA522C" w:rsidRPr="00F62851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3B7A9A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DB4602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1968F5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CDC5B9D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B3835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DC3147F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FF62F30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27D49BC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B829088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AEF8613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1F76A7B" w14:textId="77777777" w:rsidR="00CA522C" w:rsidRDefault="00CA522C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BCD9E1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6FF8DD7" w14:textId="77777777" w:rsidR="002D520F" w:rsidRDefault="002D520F" w:rsidP="00616C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F149BF" w14:textId="77777777" w:rsidR="00CA522C" w:rsidRPr="00F62851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851">
        <w:rPr>
          <w:rFonts w:ascii="TH Sarabun New" w:hAnsi="TH Sarabun New" w:cs="TH Sarabun New"/>
          <w:b/>
          <w:bCs/>
          <w:sz w:val="40"/>
          <w:szCs w:val="40"/>
          <w:cs/>
        </w:rPr>
        <w:t>ภาคผนวก  ข</w:t>
      </w:r>
    </w:p>
    <w:p w14:paraId="47A6F9A8" w14:textId="77777777" w:rsidR="00CA522C" w:rsidRPr="009C71E5" w:rsidRDefault="00CA522C" w:rsidP="00E53190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fldChar w:fldCharType="begin">
          <w:ffData>
            <w:name w:val="Text1"/>
            <w:enabled/>
            <w:calcOnExit w:val="0"/>
            <w:textInput>
              <w:default w:val="ชื่อภาคผนวก"/>
            </w:textInput>
          </w:ffData>
        </w:fldChar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</w:rPr>
        <w:instrText>FORMTEXT</w:instrText>
      </w:r>
      <w:r>
        <w:rPr>
          <w:rFonts w:ascii="TH Sarabun New" w:hAnsi="TH Sarabun New" w:cs="TH Sarabun New"/>
          <w:sz w:val="40"/>
          <w:szCs w:val="40"/>
          <w:cs/>
        </w:rPr>
        <w:instrText xml:space="preserve"> </w:instrText>
      </w:r>
      <w:r>
        <w:rPr>
          <w:rFonts w:ascii="TH Sarabun New" w:hAnsi="TH Sarabun New" w:cs="TH Sarabun New"/>
          <w:sz w:val="40"/>
          <w:szCs w:val="40"/>
          <w:cs/>
        </w:rPr>
      </w:r>
      <w:r>
        <w:rPr>
          <w:rFonts w:ascii="TH Sarabun New" w:hAnsi="TH Sarabun New" w:cs="TH Sarabun New"/>
          <w:sz w:val="40"/>
          <w:szCs w:val="40"/>
          <w:cs/>
        </w:rPr>
        <w:fldChar w:fldCharType="separate"/>
      </w:r>
      <w:r>
        <w:rPr>
          <w:rFonts w:ascii="TH Sarabun New" w:hAnsi="TH Sarabun New" w:cs="TH Sarabun New"/>
          <w:noProof/>
          <w:sz w:val="40"/>
          <w:szCs w:val="40"/>
          <w:cs/>
        </w:rPr>
        <w:t>ชื่อภาคผนวก</w:t>
      </w:r>
      <w:r>
        <w:rPr>
          <w:rFonts w:ascii="TH Sarabun New" w:hAnsi="TH Sarabun New" w:cs="TH Sarabun New"/>
          <w:sz w:val="40"/>
          <w:szCs w:val="40"/>
          <w:cs/>
        </w:rPr>
        <w:fldChar w:fldCharType="end"/>
      </w:r>
    </w:p>
    <w:p w14:paraId="6BC470A1" w14:textId="77777777" w:rsidR="0060716A" w:rsidRDefault="0060716A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A21BF15" w14:textId="77777777" w:rsidR="0060716A" w:rsidRPr="00511430" w:rsidRDefault="0060716A" w:rsidP="00616C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ประวัติผู้เขียน</w:t>
      </w:r>
    </w:p>
    <w:p w14:paraId="2BAC665E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FDFE08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ชื่อ – นามสกุล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16"/>
            <w:enabled/>
            <w:calcOnExit w:val="0"/>
            <w:textInput>
              <w:default w:val="ชื่อผู้เขียน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</w:rPr>
        <w:instrText>FORMTEXT</w:instrText>
      </w:r>
      <w:r w:rsidRPr="009003DC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9003DC">
        <w:rPr>
          <w:rFonts w:ascii="TH Sarabun New" w:hAnsi="TH Sarabun New" w:cs="TH Sarabun New"/>
          <w:sz w:val="32"/>
          <w:szCs w:val="32"/>
          <w:cs/>
        </w:rPr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ชื่อผู้เขียน</w:t>
      </w:r>
      <w:r w:rsidRPr="009003DC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9003DC">
        <w:rPr>
          <w:rFonts w:ascii="TH Sarabun New" w:hAnsi="TH Sarabun New" w:cs="TH Sarabun New"/>
          <w:sz w:val="32"/>
          <w:szCs w:val="32"/>
        </w:rPr>
        <w:t xml:space="preserve"> </w:t>
      </w:r>
      <w:r w:rsidRPr="009003DC">
        <w:rPr>
          <w:rFonts w:ascii="TH Sarabun New" w:hAnsi="TH Sarabun New" w:cs="TH Sarabun New"/>
          <w:sz w:val="32"/>
          <w:szCs w:val="32"/>
        </w:rPr>
        <w:fldChar w:fldCharType="begin">
          <w:ffData>
            <w:name w:val="Text47"/>
            <w:enabled/>
            <w:calcOnExit w:val="0"/>
            <w:textInput>
              <w:default w:val="นามสกุล"/>
            </w:textInput>
          </w:ffData>
        </w:fldChar>
      </w:r>
      <w:r w:rsidRPr="009003DC">
        <w:rPr>
          <w:rFonts w:ascii="TH Sarabun New" w:hAnsi="TH Sarabun New" w:cs="TH Sarabun New"/>
          <w:sz w:val="32"/>
          <w:szCs w:val="32"/>
        </w:rPr>
        <w:instrText xml:space="preserve"> FORMTEXT </w:instrText>
      </w:r>
      <w:r w:rsidRPr="009003DC">
        <w:rPr>
          <w:rFonts w:ascii="TH Sarabun New" w:hAnsi="TH Sarabun New" w:cs="TH Sarabun New"/>
          <w:sz w:val="32"/>
          <w:szCs w:val="32"/>
        </w:rPr>
      </w:r>
      <w:r w:rsidRPr="009003DC">
        <w:rPr>
          <w:rFonts w:ascii="TH Sarabun New" w:hAnsi="TH Sarabun New" w:cs="TH Sarabun New"/>
          <w:sz w:val="32"/>
          <w:szCs w:val="32"/>
        </w:rPr>
        <w:fldChar w:fldCharType="separate"/>
      </w:r>
      <w:r w:rsidRPr="009003DC">
        <w:rPr>
          <w:rFonts w:ascii="TH Sarabun New" w:hAnsi="TH Sarabun New" w:cs="TH Sarabun New"/>
          <w:noProof/>
          <w:sz w:val="32"/>
          <w:szCs w:val="32"/>
          <w:cs/>
        </w:rPr>
        <w:t>นามสกุล</w:t>
      </w:r>
      <w:r w:rsidRPr="009003DC">
        <w:rPr>
          <w:rFonts w:ascii="TH Sarabun New" w:hAnsi="TH Sarabun New" w:cs="TH Sarabun New"/>
          <w:sz w:val="32"/>
          <w:szCs w:val="32"/>
        </w:rPr>
        <w:fldChar w:fldCharType="end"/>
      </w:r>
    </w:p>
    <w:p w14:paraId="1AB5F769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1E1327D" w14:textId="77777777" w:rsidR="0060716A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  <w:r w:rsidRPr="0051143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75AB9D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</w:rPr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7E98D53B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9"/>
            <w:enabled/>
            <w:calcOnExit w:val="0"/>
            <w:textInput>
              <w:default w:val="ระดั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ระดับการศึกษา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0"/>
            <w:enabled/>
            <w:calcOnExit w:val="0"/>
            <w:textInput>
              <w:default w:val="สาขาวิชา/หลักสูตร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สาขาวิชา/หลักสูตร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4"/>
            <w:enabled/>
            <w:calcOnExit w:val="0"/>
            <w:textInput>
              <w:default w:val="สถาบันที่จบการศึกษา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สถาบันที่จบการศึกษา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8392DFF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4A66953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ประสบการณ์ทำงาน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(เรียงจากใหม่ไปหาเก่า)</w:t>
      </w:r>
    </w:p>
    <w:p w14:paraId="0F237F41" w14:textId="77777777" w:rsidR="0060716A" w:rsidRPr="00511430" w:rsidRDefault="0060716A" w:rsidP="004B6173">
      <w:pPr>
        <w:pStyle w:val="NoSpacing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5FD59BE1" w14:textId="77777777" w:rsidR="0060716A" w:rsidRPr="00511430" w:rsidRDefault="0060716A" w:rsidP="004B6173">
      <w:pPr>
        <w:pStyle w:val="NoSpacing"/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2"/>
            <w:enabled/>
            <w:calcOnExit w:val="0"/>
            <w:textInput>
              <w:default w:val="ตำแหน่ง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3"/>
            <w:enabled/>
            <w:calcOnExit w:val="0"/>
            <w:textInput>
              <w:default w:val="สถานที่ทำงาน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สถานที่ทำงาน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20C9FA94" w14:textId="77777777" w:rsidR="0060716A" w:rsidRPr="00511430" w:rsidRDefault="0060716A" w:rsidP="00616C40">
      <w:pPr>
        <w:pStyle w:val="NoSpacing"/>
        <w:tabs>
          <w:tab w:val="left" w:pos="720"/>
          <w:tab w:val="left" w:pos="2610"/>
        </w:tabs>
        <w:rPr>
          <w:rFonts w:ascii="TH Sarabun New" w:hAnsi="TH Sarabun New" w:cs="TH Sarabun New"/>
          <w:sz w:val="32"/>
          <w:szCs w:val="32"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sz w:val="32"/>
          <w:szCs w:val="32"/>
          <w:cs/>
        </w:rPr>
        <w:tab/>
      </w:r>
    </w:p>
    <w:p w14:paraId="7F9ED28F" w14:textId="77777777" w:rsidR="0060716A" w:rsidRPr="00511430" w:rsidRDefault="0060716A" w:rsidP="00616C4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>ทุนการศึกษา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90C81">
        <w:rPr>
          <w:rFonts w:ascii="TH Sarabun New" w:hAnsi="TH Sarabun New" w:cs="TH Sarabun New" w:hint="cs"/>
          <w:sz w:val="32"/>
          <w:szCs w:val="32"/>
          <w:cs/>
        </w:rPr>
        <w:t>(ถ้ามี)</w:t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11430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0B00AD24" w14:textId="77777777" w:rsidR="0060716A" w:rsidRPr="00511430" w:rsidRDefault="0060716A" w:rsidP="004B6173">
      <w:pPr>
        <w:pStyle w:val="NoSpacing"/>
        <w:tabs>
          <w:tab w:val="left" w:pos="720"/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11430">
        <w:rPr>
          <w:rFonts w:ascii="TH Sarabun New" w:hAnsi="TH Sarabun New" w:cs="TH Sarabun New"/>
          <w:sz w:val="32"/>
          <w:szCs w:val="32"/>
          <w:cs/>
        </w:rPr>
        <w:tab/>
        <w:t xml:space="preserve">พ.ศ.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48"/>
            <w:enabled/>
            <w:calcOnExit w:val="0"/>
            <w:textInput>
              <w:default w:val="25xx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25</w:t>
      </w:r>
      <w:r>
        <w:rPr>
          <w:rFonts w:ascii="TH Sarabun New" w:hAnsi="TH Sarabun New" w:cs="TH Sarabun New"/>
          <w:noProof/>
          <w:sz w:val="32"/>
          <w:szCs w:val="32"/>
        </w:rPr>
        <w:t>xx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511430">
        <w:rPr>
          <w:rFonts w:ascii="TH Sarabun New" w:hAnsi="TH Sarabun New" w:cs="TH Sarabun New"/>
          <w:sz w:val="32"/>
          <w:szCs w:val="32"/>
          <w:cs/>
        </w:rPr>
        <w:tab/>
        <w:t>-</w:t>
      </w:r>
      <w:r w:rsidRPr="00511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fldChar w:fldCharType="begin">
          <w:ffData>
            <w:name w:val="Text51"/>
            <w:enabled/>
            <w:calcOnExit w:val="0"/>
            <w:textInput>
              <w:default w:val="ชื่อทุนการศึกษาที่ได้รับ"/>
            </w:textInput>
          </w:ffData>
        </w:fldChar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</w:rPr>
        <w:instrText>FORMTEXT</w:instrText>
      </w:r>
      <w:r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sz w:val="32"/>
          <w:szCs w:val="32"/>
          <w:cs/>
        </w:rPr>
      </w:r>
      <w:r>
        <w:rPr>
          <w:rFonts w:ascii="TH Sarabun New" w:hAnsi="TH Sarabun New" w:cs="TH Sarabun New"/>
          <w:sz w:val="32"/>
          <w:szCs w:val="32"/>
          <w:cs/>
        </w:rPr>
        <w:fldChar w:fldCharType="separate"/>
      </w:r>
      <w:r>
        <w:rPr>
          <w:rFonts w:ascii="TH Sarabun New" w:hAnsi="TH Sarabun New" w:cs="TH Sarabun New"/>
          <w:noProof/>
          <w:sz w:val="32"/>
          <w:szCs w:val="32"/>
          <w:cs/>
        </w:rPr>
        <w:t>ชื่อทุนการศึกษาที่ได้รับ</w:t>
      </w:r>
      <w:r>
        <w:rPr>
          <w:rFonts w:ascii="TH Sarabun New" w:hAnsi="TH Sarabun New" w:cs="TH Sarabun New"/>
          <w:sz w:val="32"/>
          <w:szCs w:val="32"/>
          <w:cs/>
        </w:rPr>
        <w:fldChar w:fldCharType="end"/>
      </w:r>
    </w:p>
    <w:p w14:paraId="33FEF4DA" w14:textId="77777777" w:rsidR="0060716A" w:rsidRPr="00511430" w:rsidRDefault="0060716A" w:rsidP="00616C40">
      <w:pPr>
        <w:tabs>
          <w:tab w:val="left" w:pos="990"/>
          <w:tab w:val="left" w:pos="13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042091" w14:textId="77777777" w:rsidR="00FC2BE6" w:rsidRDefault="00FC2BE6">
      <w:pPr>
        <w:tabs>
          <w:tab w:val="left" w:pos="1080"/>
          <w:tab w:val="left" w:pos="1440"/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sectPr w:rsidR="00FC2BE6" w:rsidSect="00835B03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6" w:footer="706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99AD" w14:textId="77777777" w:rsidR="00A52FB6" w:rsidRDefault="00A52FB6">
      <w:pPr>
        <w:spacing w:line="240" w:lineRule="auto"/>
      </w:pPr>
      <w:r>
        <w:separator/>
      </w:r>
    </w:p>
  </w:endnote>
  <w:endnote w:type="continuationSeparator" w:id="0">
    <w:p w14:paraId="2EAEE9A6" w14:textId="77777777" w:rsidR="00A52FB6" w:rsidRDefault="00A52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2F54" w14:textId="77777777" w:rsidR="00750749" w:rsidRPr="00750749" w:rsidRDefault="00E453A7" w:rsidP="00750749">
    <w:pPr>
      <w:pStyle w:val="Footer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750749">
      <w:rPr>
        <w:color w:val="FFFFFF" w:themeColor="background1"/>
        <w: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E886" w14:textId="77777777" w:rsidR="00750749" w:rsidRPr="00750749" w:rsidRDefault="00E453A7" w:rsidP="00750749">
    <w:pPr>
      <w:pStyle w:val="Footer"/>
      <w:jc w:val="right"/>
      <w:rPr>
        <w:color w:val="FFFFFF" w:themeColor="background1"/>
      </w:rPr>
    </w:pPr>
    <w:r w:rsidRPr="00750749">
      <w:rPr>
        <w:color w:val="FFFFFF" w:themeColor="background1"/>
        <w:cs/>
      </w:rPr>
      <w:fldChar w:fldCharType="begin"/>
    </w:r>
    <w:r w:rsidRPr="00750749">
      <w:rPr>
        <w:color w:val="FFFFFF" w:themeColor="background1"/>
        <w:cs/>
      </w:rPr>
      <w:instrText xml:space="preserve"> </w:instrText>
    </w:r>
    <w:r w:rsidRPr="00750749">
      <w:rPr>
        <w:rFonts w:hint="cs"/>
        <w:color w:val="FFFFFF" w:themeColor="background1"/>
      </w:rPr>
      <w:instrText>TIME \@ "dd/MM/bb"</w:instrText>
    </w:r>
    <w:r w:rsidRPr="00750749">
      <w:rPr>
        <w:color w:val="FFFFFF" w:themeColor="background1"/>
        <w:cs/>
      </w:rPr>
      <w:instrText xml:space="preserve"> </w:instrText>
    </w:r>
    <w:r w:rsidRPr="00750749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750749">
      <w:rPr>
        <w:color w:val="FFFFFF" w:themeColor="background1"/>
        <w: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5BF5" w14:textId="77777777" w:rsidR="002268FE" w:rsidRPr="00414E12" w:rsidRDefault="00E453A7" w:rsidP="00414E12">
    <w:pPr>
      <w:pStyle w:val="Footer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414E12">
      <w:rPr>
        <w:color w:val="FFFFFF" w:themeColor="background1"/>
        <w: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F967" w14:textId="77777777" w:rsidR="002268FE" w:rsidRPr="00414E12" w:rsidRDefault="00E453A7" w:rsidP="00414E12">
    <w:pPr>
      <w:pStyle w:val="Footer"/>
      <w:jc w:val="right"/>
      <w:rPr>
        <w:color w:val="FFFFFF" w:themeColor="background1"/>
      </w:rPr>
    </w:pPr>
    <w:r w:rsidRPr="00414E12">
      <w:rPr>
        <w:color w:val="FFFFFF" w:themeColor="background1"/>
        <w:cs/>
      </w:rPr>
      <w:fldChar w:fldCharType="begin"/>
    </w:r>
    <w:r w:rsidRPr="00414E12">
      <w:rPr>
        <w:color w:val="FFFFFF" w:themeColor="background1"/>
        <w:cs/>
      </w:rPr>
      <w:instrText xml:space="preserve"> </w:instrText>
    </w:r>
    <w:r w:rsidRPr="00414E12">
      <w:rPr>
        <w:rFonts w:hint="cs"/>
        <w:color w:val="FFFFFF" w:themeColor="background1"/>
      </w:rPr>
      <w:instrText>TIME \@ "dd/MM/bb"</w:instrText>
    </w:r>
    <w:r w:rsidRPr="00414E12">
      <w:rPr>
        <w:color w:val="FFFFFF" w:themeColor="background1"/>
        <w:cs/>
      </w:rPr>
      <w:instrText xml:space="preserve"> </w:instrText>
    </w:r>
    <w:r w:rsidRPr="00414E12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414E12">
      <w:rPr>
        <w:color w:val="FFFFFF" w:themeColor="background1"/>
        <w: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4C73" w14:textId="77777777" w:rsidR="0017045A" w:rsidRPr="0017045A" w:rsidRDefault="00E453A7" w:rsidP="0017045A">
    <w:pPr>
      <w:pStyle w:val="Footer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17045A">
      <w:rPr>
        <w:color w:val="FFFFFF" w:themeColor="background1"/>
        <w: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819" w14:textId="77777777" w:rsidR="0017045A" w:rsidRPr="0017045A" w:rsidRDefault="00E453A7" w:rsidP="0017045A">
    <w:pPr>
      <w:pStyle w:val="Footer"/>
      <w:jc w:val="right"/>
      <w:rPr>
        <w:color w:val="FFFFFF" w:themeColor="background1"/>
      </w:rPr>
    </w:pPr>
    <w:r w:rsidRPr="0017045A">
      <w:rPr>
        <w:color w:val="FFFFFF" w:themeColor="background1"/>
        <w:cs/>
      </w:rPr>
      <w:fldChar w:fldCharType="begin"/>
    </w:r>
    <w:r w:rsidRPr="0017045A">
      <w:rPr>
        <w:color w:val="FFFFFF" w:themeColor="background1"/>
        <w:cs/>
      </w:rPr>
      <w:instrText xml:space="preserve"> </w:instrText>
    </w:r>
    <w:r w:rsidRPr="0017045A">
      <w:rPr>
        <w:rFonts w:hint="cs"/>
        <w:color w:val="FFFFFF" w:themeColor="background1"/>
      </w:rPr>
      <w:instrText>TIME \@ "dd/MM/bb"</w:instrText>
    </w:r>
    <w:r w:rsidRPr="0017045A">
      <w:rPr>
        <w:color w:val="FFFFFF" w:themeColor="background1"/>
        <w:cs/>
      </w:rPr>
      <w:instrText xml:space="preserve"> </w:instrText>
    </w:r>
    <w:r w:rsidRPr="0017045A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17045A">
      <w:rPr>
        <w:color w:val="FFFFFF" w:themeColor="background1"/>
        <w:cs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834D" w14:textId="77777777" w:rsidR="006157A9" w:rsidRPr="006157A9" w:rsidRDefault="00E453A7" w:rsidP="006157A9">
    <w:pPr>
      <w:pStyle w:val="Footer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6157A9">
      <w:rPr>
        <w:color w:val="FFFFFF" w:themeColor="background1"/>
        <w:cs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0EFD" w14:textId="77777777" w:rsidR="006157A9" w:rsidRPr="006157A9" w:rsidRDefault="00E453A7" w:rsidP="006157A9">
    <w:pPr>
      <w:pStyle w:val="Footer"/>
      <w:jc w:val="right"/>
      <w:rPr>
        <w:color w:val="FFFFFF" w:themeColor="background1"/>
      </w:rPr>
    </w:pPr>
    <w:r w:rsidRPr="006157A9">
      <w:rPr>
        <w:color w:val="FFFFFF" w:themeColor="background1"/>
        <w:cs/>
      </w:rPr>
      <w:fldChar w:fldCharType="begin"/>
    </w:r>
    <w:r w:rsidRPr="006157A9">
      <w:rPr>
        <w:color w:val="FFFFFF" w:themeColor="background1"/>
        <w:cs/>
      </w:rPr>
      <w:instrText xml:space="preserve"> </w:instrText>
    </w:r>
    <w:r w:rsidRPr="006157A9">
      <w:rPr>
        <w:rFonts w:hint="cs"/>
        <w:color w:val="FFFFFF" w:themeColor="background1"/>
      </w:rPr>
      <w:instrText>TIME \@ "dd/MM/bb"</w:instrText>
    </w:r>
    <w:r w:rsidRPr="006157A9">
      <w:rPr>
        <w:color w:val="FFFFFF" w:themeColor="background1"/>
        <w:cs/>
      </w:rPr>
      <w:instrText xml:space="preserve"> </w:instrText>
    </w:r>
    <w:r w:rsidRPr="006157A9">
      <w:rPr>
        <w:color w:val="FFFFFF" w:themeColor="background1"/>
        <w:cs/>
      </w:rPr>
      <w:fldChar w:fldCharType="separate"/>
    </w:r>
    <w:r w:rsidR="00AE0C23">
      <w:rPr>
        <w:noProof/>
        <w:color w:val="FFFFFF" w:themeColor="background1"/>
        <w:cs/>
      </w:rPr>
      <w:t>17/02/67</w:t>
    </w:r>
    <w:r w:rsidRPr="006157A9">
      <w:rPr>
        <w:color w:val="FFFFFF" w:themeColor="background1"/>
        <w: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46B4" w14:textId="77777777" w:rsidR="00A52FB6" w:rsidRDefault="00A52FB6">
      <w:pPr>
        <w:spacing w:after="0"/>
      </w:pPr>
      <w:r>
        <w:separator/>
      </w:r>
    </w:p>
  </w:footnote>
  <w:footnote w:type="continuationSeparator" w:id="0">
    <w:p w14:paraId="6CBE97D6" w14:textId="77777777" w:rsidR="00A52FB6" w:rsidRDefault="00A52F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3951" w14:textId="77777777" w:rsidR="0044197D" w:rsidRDefault="0044197D">
    <w:pPr>
      <w:pStyle w:val="Header"/>
      <w:jc w:val="right"/>
    </w:pPr>
  </w:p>
  <w:p w14:paraId="7A2AAB85" w14:textId="77777777" w:rsidR="0044197D" w:rsidRDefault="0044197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4989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943531D" w14:textId="77777777" w:rsidR="00D82EBE" w:rsidRPr="0017045A" w:rsidRDefault="00E453A7" w:rsidP="0017045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D82EB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82EB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82EB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6</w:t>
        </w:r>
        <w:r w:rsidRPr="00D82EB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4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6A00D3" w14:textId="77777777" w:rsidR="00CE715C" w:rsidRDefault="00E453A7" w:rsidP="00CE715C">
        <w:pPr>
          <w:pStyle w:val="Header"/>
          <w:jc w:val="right"/>
        </w:pPr>
        <w:r w:rsidRPr="00CE715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15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15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8</w:t>
        </w:r>
        <w:r w:rsidRPr="00CE715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5240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560B1E21" w14:textId="77777777" w:rsidR="00055726" w:rsidRPr="00055726" w:rsidRDefault="00E453A7" w:rsidP="00055726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0557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557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557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11</w:t>
        </w:r>
        <w:r w:rsidRPr="000557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455A" w14:textId="77777777" w:rsidR="00055726" w:rsidRPr="00AE0368" w:rsidRDefault="00A52FB6" w:rsidP="00055726">
    <w:pPr>
      <w:pStyle w:val="Header"/>
      <w:jc w:val="right"/>
      <w:rPr>
        <w:rFonts w:cstheme="minorHAnsi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6AC7" w14:textId="77777777" w:rsidR="00B7523A" w:rsidRPr="00E05752" w:rsidRDefault="00B7523A" w:rsidP="006B1C9F">
    <w:pPr>
      <w:pStyle w:val="Header"/>
      <w:rPr>
        <w:rFonts w:asciiTheme="minorBidi" w:hAnsiTheme="min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640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447EA" w14:textId="77777777" w:rsidR="00B7523A" w:rsidRDefault="00B7523A" w:rsidP="00AA099A">
        <w:pPr>
          <w:pStyle w:val="Header"/>
          <w:jc w:val="right"/>
        </w:pPr>
        <w:r w:rsidRPr="00D53A3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3A3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3A3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ฉ</w:t>
        </w:r>
        <w:r w:rsidRPr="00D53A3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A166" w14:textId="77777777" w:rsidR="008F65EF" w:rsidRPr="00E05752" w:rsidRDefault="008F65EF" w:rsidP="008B3E5F">
    <w:pPr>
      <w:pStyle w:val="Header"/>
      <w:jc w:val="right"/>
      <w:rPr>
        <w:rFonts w:asciiTheme="minorBidi" w:hAnsiTheme="minorBid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339398"/>
      <w:docPartObj>
        <w:docPartGallery w:val="Page Numbers (Top of Page)"/>
        <w:docPartUnique/>
      </w:docPartObj>
    </w:sdtPr>
    <w:sdtEndPr/>
    <w:sdtContent>
      <w:p w14:paraId="0F5B2F69" w14:textId="77777777" w:rsidR="00FC2BE6" w:rsidRDefault="001E0980" w:rsidP="001E0980">
        <w:pPr>
          <w:pStyle w:val="Header"/>
          <w:jc w:val="right"/>
        </w:pPr>
        <w:r w:rsidRPr="001E098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E098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E098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ฏ</w:t>
        </w:r>
        <w:r w:rsidRPr="001E098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014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8BD2F7" w14:textId="77777777" w:rsidR="00B7523A" w:rsidRPr="00FF43AC" w:rsidRDefault="004D5DCE" w:rsidP="001E0980">
        <w:pPr>
          <w:pStyle w:val="Header"/>
          <w:jc w:val="right"/>
        </w:pPr>
        <w:r w:rsidRPr="002710F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710F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710F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  <w:cs/>
          </w:rPr>
          <w:t>ช</w:t>
        </w:r>
        <w:r w:rsidRPr="002710F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41655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3053B217" w14:textId="77777777" w:rsidR="001A6158" w:rsidRPr="00750749" w:rsidRDefault="00E453A7" w:rsidP="00750749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1A615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615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615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A615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F60F" w14:textId="77777777" w:rsidR="002D5EF7" w:rsidRPr="00FF43AC" w:rsidRDefault="002D5EF7" w:rsidP="001E0980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19570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28C0DA6D" w14:textId="77777777" w:rsidR="00A21EE4" w:rsidRPr="002268FE" w:rsidRDefault="00E453A7" w:rsidP="002268FE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5D23F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D23F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D23F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4EF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5D23F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73A"/>
    <w:multiLevelType w:val="multilevel"/>
    <w:tmpl w:val="78A83A9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23"/>
    <w:rsid w:val="00001EC3"/>
    <w:rsid w:val="000051AC"/>
    <w:rsid w:val="00011C4D"/>
    <w:rsid w:val="00012F0A"/>
    <w:rsid w:val="00021480"/>
    <w:rsid w:val="000216F0"/>
    <w:rsid w:val="00021DEF"/>
    <w:rsid w:val="0002593D"/>
    <w:rsid w:val="0003061E"/>
    <w:rsid w:val="00033F46"/>
    <w:rsid w:val="00041FF5"/>
    <w:rsid w:val="000426AD"/>
    <w:rsid w:val="000444C7"/>
    <w:rsid w:val="0005017D"/>
    <w:rsid w:val="00050521"/>
    <w:rsid w:val="000516ED"/>
    <w:rsid w:val="00063E48"/>
    <w:rsid w:val="000646EF"/>
    <w:rsid w:val="00071810"/>
    <w:rsid w:val="0007290F"/>
    <w:rsid w:val="000731F9"/>
    <w:rsid w:val="000776CE"/>
    <w:rsid w:val="00082409"/>
    <w:rsid w:val="00084F8A"/>
    <w:rsid w:val="000862E3"/>
    <w:rsid w:val="00094214"/>
    <w:rsid w:val="00094D90"/>
    <w:rsid w:val="00095033"/>
    <w:rsid w:val="000A1785"/>
    <w:rsid w:val="000A2FAF"/>
    <w:rsid w:val="000A51DF"/>
    <w:rsid w:val="000A5593"/>
    <w:rsid w:val="000A6939"/>
    <w:rsid w:val="000A73A5"/>
    <w:rsid w:val="000B3C27"/>
    <w:rsid w:val="000B3CC8"/>
    <w:rsid w:val="000B58E4"/>
    <w:rsid w:val="000C142E"/>
    <w:rsid w:val="000C1768"/>
    <w:rsid w:val="000C1ED9"/>
    <w:rsid w:val="000C283B"/>
    <w:rsid w:val="000C46DF"/>
    <w:rsid w:val="000C4CBD"/>
    <w:rsid w:val="000C602F"/>
    <w:rsid w:val="000C76C8"/>
    <w:rsid w:val="000D0995"/>
    <w:rsid w:val="000D0B97"/>
    <w:rsid w:val="000D0BFA"/>
    <w:rsid w:val="000D432B"/>
    <w:rsid w:val="000D48B1"/>
    <w:rsid w:val="000D75EB"/>
    <w:rsid w:val="000E322C"/>
    <w:rsid w:val="000E4D46"/>
    <w:rsid w:val="000E507D"/>
    <w:rsid w:val="000F2EAA"/>
    <w:rsid w:val="000F5BE5"/>
    <w:rsid w:val="000F6C48"/>
    <w:rsid w:val="00103DDA"/>
    <w:rsid w:val="0010528C"/>
    <w:rsid w:val="00112A69"/>
    <w:rsid w:val="00115AC3"/>
    <w:rsid w:val="00122409"/>
    <w:rsid w:val="001248AF"/>
    <w:rsid w:val="00131A42"/>
    <w:rsid w:val="00132F7D"/>
    <w:rsid w:val="00134BC2"/>
    <w:rsid w:val="0013572B"/>
    <w:rsid w:val="001437E0"/>
    <w:rsid w:val="00143E3F"/>
    <w:rsid w:val="001466B8"/>
    <w:rsid w:val="0014672E"/>
    <w:rsid w:val="001469FE"/>
    <w:rsid w:val="00147CF0"/>
    <w:rsid w:val="0015143E"/>
    <w:rsid w:val="0015146F"/>
    <w:rsid w:val="00156444"/>
    <w:rsid w:val="001635D8"/>
    <w:rsid w:val="00165338"/>
    <w:rsid w:val="00165FF9"/>
    <w:rsid w:val="00170266"/>
    <w:rsid w:val="001729E9"/>
    <w:rsid w:val="00173C16"/>
    <w:rsid w:val="00176728"/>
    <w:rsid w:val="001821D9"/>
    <w:rsid w:val="001828AE"/>
    <w:rsid w:val="00185843"/>
    <w:rsid w:val="00186471"/>
    <w:rsid w:val="001874FB"/>
    <w:rsid w:val="001913E2"/>
    <w:rsid w:val="00192FC3"/>
    <w:rsid w:val="00193142"/>
    <w:rsid w:val="00194DDF"/>
    <w:rsid w:val="00196FC9"/>
    <w:rsid w:val="001A379B"/>
    <w:rsid w:val="001A5C42"/>
    <w:rsid w:val="001B3E19"/>
    <w:rsid w:val="001B4336"/>
    <w:rsid w:val="001B53D6"/>
    <w:rsid w:val="001C0BD3"/>
    <w:rsid w:val="001C0C39"/>
    <w:rsid w:val="001C1D3E"/>
    <w:rsid w:val="001C54F6"/>
    <w:rsid w:val="001C576E"/>
    <w:rsid w:val="001C5EFA"/>
    <w:rsid w:val="001C60BE"/>
    <w:rsid w:val="001C7B6F"/>
    <w:rsid w:val="001C7F6D"/>
    <w:rsid w:val="001D1001"/>
    <w:rsid w:val="001D46A8"/>
    <w:rsid w:val="001D4D9C"/>
    <w:rsid w:val="001D6292"/>
    <w:rsid w:val="001E0980"/>
    <w:rsid w:val="001E1EDA"/>
    <w:rsid w:val="001F0395"/>
    <w:rsid w:val="001F0DBC"/>
    <w:rsid w:val="001F192D"/>
    <w:rsid w:val="001F1939"/>
    <w:rsid w:val="001F1E9F"/>
    <w:rsid w:val="001F431E"/>
    <w:rsid w:val="001F5253"/>
    <w:rsid w:val="001F5C28"/>
    <w:rsid w:val="002012BB"/>
    <w:rsid w:val="00217F9A"/>
    <w:rsid w:val="00220276"/>
    <w:rsid w:val="0022198D"/>
    <w:rsid w:val="00222842"/>
    <w:rsid w:val="002241E8"/>
    <w:rsid w:val="00226F9D"/>
    <w:rsid w:val="002279BC"/>
    <w:rsid w:val="0024167B"/>
    <w:rsid w:val="002431F5"/>
    <w:rsid w:val="00243BA9"/>
    <w:rsid w:val="00243DDA"/>
    <w:rsid w:val="002457D8"/>
    <w:rsid w:val="0025024A"/>
    <w:rsid w:val="002513F4"/>
    <w:rsid w:val="002518B9"/>
    <w:rsid w:val="00254358"/>
    <w:rsid w:val="00255954"/>
    <w:rsid w:val="00263506"/>
    <w:rsid w:val="0026530A"/>
    <w:rsid w:val="002661C0"/>
    <w:rsid w:val="00267840"/>
    <w:rsid w:val="002710F8"/>
    <w:rsid w:val="00271716"/>
    <w:rsid w:val="00273944"/>
    <w:rsid w:val="0028631D"/>
    <w:rsid w:val="00290C59"/>
    <w:rsid w:val="00292072"/>
    <w:rsid w:val="002922A8"/>
    <w:rsid w:val="002923B1"/>
    <w:rsid w:val="00294756"/>
    <w:rsid w:val="00294E3E"/>
    <w:rsid w:val="0029600E"/>
    <w:rsid w:val="00297D9D"/>
    <w:rsid w:val="002A2E4D"/>
    <w:rsid w:val="002A43F6"/>
    <w:rsid w:val="002B1EA3"/>
    <w:rsid w:val="002B4896"/>
    <w:rsid w:val="002B6199"/>
    <w:rsid w:val="002B6AB2"/>
    <w:rsid w:val="002C35EC"/>
    <w:rsid w:val="002C6E71"/>
    <w:rsid w:val="002D073A"/>
    <w:rsid w:val="002D1361"/>
    <w:rsid w:val="002D2AD3"/>
    <w:rsid w:val="002D520F"/>
    <w:rsid w:val="002D5EF7"/>
    <w:rsid w:val="002E2E45"/>
    <w:rsid w:val="002E7283"/>
    <w:rsid w:val="002F38E0"/>
    <w:rsid w:val="002F452C"/>
    <w:rsid w:val="002F6642"/>
    <w:rsid w:val="0030635B"/>
    <w:rsid w:val="003064AF"/>
    <w:rsid w:val="00306C7D"/>
    <w:rsid w:val="003117E9"/>
    <w:rsid w:val="00315A1F"/>
    <w:rsid w:val="0031795C"/>
    <w:rsid w:val="0032143C"/>
    <w:rsid w:val="00323ADC"/>
    <w:rsid w:val="00323B5D"/>
    <w:rsid w:val="003254FC"/>
    <w:rsid w:val="00325CA2"/>
    <w:rsid w:val="0032675F"/>
    <w:rsid w:val="00331915"/>
    <w:rsid w:val="00331D82"/>
    <w:rsid w:val="00334A21"/>
    <w:rsid w:val="00337412"/>
    <w:rsid w:val="003438E6"/>
    <w:rsid w:val="00345B47"/>
    <w:rsid w:val="003461FA"/>
    <w:rsid w:val="00351656"/>
    <w:rsid w:val="00351CCF"/>
    <w:rsid w:val="0035501B"/>
    <w:rsid w:val="00363585"/>
    <w:rsid w:val="00367BEE"/>
    <w:rsid w:val="00371E4E"/>
    <w:rsid w:val="00373D65"/>
    <w:rsid w:val="003746E6"/>
    <w:rsid w:val="00377529"/>
    <w:rsid w:val="00383120"/>
    <w:rsid w:val="00386D4A"/>
    <w:rsid w:val="00392CF3"/>
    <w:rsid w:val="00393B6A"/>
    <w:rsid w:val="003A1216"/>
    <w:rsid w:val="003B062E"/>
    <w:rsid w:val="003B0F10"/>
    <w:rsid w:val="003B4711"/>
    <w:rsid w:val="003B73AE"/>
    <w:rsid w:val="003C32FF"/>
    <w:rsid w:val="003C3CA4"/>
    <w:rsid w:val="003C624C"/>
    <w:rsid w:val="003D01AB"/>
    <w:rsid w:val="003D0862"/>
    <w:rsid w:val="003D3CE9"/>
    <w:rsid w:val="003E0562"/>
    <w:rsid w:val="003F2377"/>
    <w:rsid w:val="003F2BD4"/>
    <w:rsid w:val="003F344B"/>
    <w:rsid w:val="003F7F3C"/>
    <w:rsid w:val="00403047"/>
    <w:rsid w:val="00405E12"/>
    <w:rsid w:val="004123C8"/>
    <w:rsid w:val="00413A90"/>
    <w:rsid w:val="004145D1"/>
    <w:rsid w:val="0041540E"/>
    <w:rsid w:val="00420AB8"/>
    <w:rsid w:val="00421CFD"/>
    <w:rsid w:val="0042376B"/>
    <w:rsid w:val="00423E16"/>
    <w:rsid w:val="00423F0C"/>
    <w:rsid w:val="00427FD5"/>
    <w:rsid w:val="00430B76"/>
    <w:rsid w:val="0043180F"/>
    <w:rsid w:val="00432232"/>
    <w:rsid w:val="004330A3"/>
    <w:rsid w:val="004332A9"/>
    <w:rsid w:val="00435F63"/>
    <w:rsid w:val="00437086"/>
    <w:rsid w:val="00441442"/>
    <w:rsid w:val="0044197D"/>
    <w:rsid w:val="00445031"/>
    <w:rsid w:val="00445509"/>
    <w:rsid w:val="00445BB2"/>
    <w:rsid w:val="0045267B"/>
    <w:rsid w:val="00457B2F"/>
    <w:rsid w:val="0046124A"/>
    <w:rsid w:val="0046350F"/>
    <w:rsid w:val="00476E06"/>
    <w:rsid w:val="004774B2"/>
    <w:rsid w:val="00477D67"/>
    <w:rsid w:val="00482451"/>
    <w:rsid w:val="00483C4E"/>
    <w:rsid w:val="00487982"/>
    <w:rsid w:val="00493C03"/>
    <w:rsid w:val="00495CE4"/>
    <w:rsid w:val="00497CDA"/>
    <w:rsid w:val="004A0C85"/>
    <w:rsid w:val="004A7934"/>
    <w:rsid w:val="004B1420"/>
    <w:rsid w:val="004B3DDA"/>
    <w:rsid w:val="004C06EC"/>
    <w:rsid w:val="004C41D9"/>
    <w:rsid w:val="004C55F8"/>
    <w:rsid w:val="004D3E67"/>
    <w:rsid w:val="004D5DCE"/>
    <w:rsid w:val="004E084B"/>
    <w:rsid w:val="004F22A3"/>
    <w:rsid w:val="004F264E"/>
    <w:rsid w:val="004F2B3B"/>
    <w:rsid w:val="004F3D37"/>
    <w:rsid w:val="00500787"/>
    <w:rsid w:val="00506748"/>
    <w:rsid w:val="0050686D"/>
    <w:rsid w:val="00506A40"/>
    <w:rsid w:val="00511B80"/>
    <w:rsid w:val="00512DC9"/>
    <w:rsid w:val="00513B79"/>
    <w:rsid w:val="0052207D"/>
    <w:rsid w:val="00522348"/>
    <w:rsid w:val="00525D19"/>
    <w:rsid w:val="005331BF"/>
    <w:rsid w:val="00533258"/>
    <w:rsid w:val="005405C7"/>
    <w:rsid w:val="00540C61"/>
    <w:rsid w:val="005417ED"/>
    <w:rsid w:val="00543532"/>
    <w:rsid w:val="00543786"/>
    <w:rsid w:val="00543FB9"/>
    <w:rsid w:val="00544B1A"/>
    <w:rsid w:val="00544DA4"/>
    <w:rsid w:val="00554A4D"/>
    <w:rsid w:val="00566430"/>
    <w:rsid w:val="00567F02"/>
    <w:rsid w:val="00572D80"/>
    <w:rsid w:val="00573143"/>
    <w:rsid w:val="00576CA5"/>
    <w:rsid w:val="00576D82"/>
    <w:rsid w:val="00577FD0"/>
    <w:rsid w:val="005801E7"/>
    <w:rsid w:val="0058157F"/>
    <w:rsid w:val="00582FD9"/>
    <w:rsid w:val="005851D0"/>
    <w:rsid w:val="00593D69"/>
    <w:rsid w:val="00595CFC"/>
    <w:rsid w:val="0059686E"/>
    <w:rsid w:val="005A5B3E"/>
    <w:rsid w:val="005B0555"/>
    <w:rsid w:val="005B4F4F"/>
    <w:rsid w:val="005D2AF9"/>
    <w:rsid w:val="005D33C7"/>
    <w:rsid w:val="005D5981"/>
    <w:rsid w:val="005D646B"/>
    <w:rsid w:val="005E28F5"/>
    <w:rsid w:val="005E33DC"/>
    <w:rsid w:val="005E74BE"/>
    <w:rsid w:val="005E7DF0"/>
    <w:rsid w:val="005F1ECF"/>
    <w:rsid w:val="005F36B0"/>
    <w:rsid w:val="005F4110"/>
    <w:rsid w:val="005F594F"/>
    <w:rsid w:val="00602093"/>
    <w:rsid w:val="0060252E"/>
    <w:rsid w:val="006042D9"/>
    <w:rsid w:val="00605BE1"/>
    <w:rsid w:val="0060631A"/>
    <w:rsid w:val="00606824"/>
    <w:rsid w:val="0060716A"/>
    <w:rsid w:val="00611FB6"/>
    <w:rsid w:val="0061555A"/>
    <w:rsid w:val="00615AC9"/>
    <w:rsid w:val="00616C40"/>
    <w:rsid w:val="0062310A"/>
    <w:rsid w:val="00623E04"/>
    <w:rsid w:val="00624742"/>
    <w:rsid w:val="0063524C"/>
    <w:rsid w:val="0063615D"/>
    <w:rsid w:val="00641580"/>
    <w:rsid w:val="00642294"/>
    <w:rsid w:val="00643133"/>
    <w:rsid w:val="00643EAC"/>
    <w:rsid w:val="00646411"/>
    <w:rsid w:val="00653762"/>
    <w:rsid w:val="00661A7A"/>
    <w:rsid w:val="0066613F"/>
    <w:rsid w:val="00667025"/>
    <w:rsid w:val="006677BC"/>
    <w:rsid w:val="0067586C"/>
    <w:rsid w:val="0068663F"/>
    <w:rsid w:val="00686E9A"/>
    <w:rsid w:val="00690068"/>
    <w:rsid w:val="00695DB8"/>
    <w:rsid w:val="006A749E"/>
    <w:rsid w:val="006B1C9F"/>
    <w:rsid w:val="006B74EF"/>
    <w:rsid w:val="006B7FE5"/>
    <w:rsid w:val="006C139A"/>
    <w:rsid w:val="006C40C2"/>
    <w:rsid w:val="006C6459"/>
    <w:rsid w:val="006D13D5"/>
    <w:rsid w:val="006D1E0B"/>
    <w:rsid w:val="006E256D"/>
    <w:rsid w:val="006E73D2"/>
    <w:rsid w:val="006F09B4"/>
    <w:rsid w:val="006F0D05"/>
    <w:rsid w:val="006F1B6E"/>
    <w:rsid w:val="006F2555"/>
    <w:rsid w:val="00700BA2"/>
    <w:rsid w:val="00701471"/>
    <w:rsid w:val="00705AEC"/>
    <w:rsid w:val="00706B08"/>
    <w:rsid w:val="00730E44"/>
    <w:rsid w:val="00736E4E"/>
    <w:rsid w:val="0074060D"/>
    <w:rsid w:val="0074144D"/>
    <w:rsid w:val="007416A1"/>
    <w:rsid w:val="007424F9"/>
    <w:rsid w:val="00743148"/>
    <w:rsid w:val="007438EF"/>
    <w:rsid w:val="0074705A"/>
    <w:rsid w:val="00750528"/>
    <w:rsid w:val="007525A9"/>
    <w:rsid w:val="00756A57"/>
    <w:rsid w:val="00760EAD"/>
    <w:rsid w:val="00761379"/>
    <w:rsid w:val="00762917"/>
    <w:rsid w:val="00764A64"/>
    <w:rsid w:val="0076524B"/>
    <w:rsid w:val="0076565B"/>
    <w:rsid w:val="00770CE2"/>
    <w:rsid w:val="007750F0"/>
    <w:rsid w:val="00777D98"/>
    <w:rsid w:val="00782E04"/>
    <w:rsid w:val="00797C7E"/>
    <w:rsid w:val="007A3A77"/>
    <w:rsid w:val="007A6832"/>
    <w:rsid w:val="007B05E9"/>
    <w:rsid w:val="007B2A1A"/>
    <w:rsid w:val="007B6852"/>
    <w:rsid w:val="007C0DED"/>
    <w:rsid w:val="007C1F17"/>
    <w:rsid w:val="007C391C"/>
    <w:rsid w:val="007C6FC5"/>
    <w:rsid w:val="007D024C"/>
    <w:rsid w:val="007D1996"/>
    <w:rsid w:val="007D7584"/>
    <w:rsid w:val="007D7DE2"/>
    <w:rsid w:val="007E0050"/>
    <w:rsid w:val="007E0304"/>
    <w:rsid w:val="007E3359"/>
    <w:rsid w:val="007E36FE"/>
    <w:rsid w:val="007F1AD8"/>
    <w:rsid w:val="007F5105"/>
    <w:rsid w:val="007F582E"/>
    <w:rsid w:val="007F655B"/>
    <w:rsid w:val="007F6E36"/>
    <w:rsid w:val="00800925"/>
    <w:rsid w:val="00800BAC"/>
    <w:rsid w:val="0080586C"/>
    <w:rsid w:val="00807073"/>
    <w:rsid w:val="00807313"/>
    <w:rsid w:val="00813904"/>
    <w:rsid w:val="0081570D"/>
    <w:rsid w:val="00815AA2"/>
    <w:rsid w:val="00816E51"/>
    <w:rsid w:val="0081768A"/>
    <w:rsid w:val="008208B2"/>
    <w:rsid w:val="00822534"/>
    <w:rsid w:val="008244D9"/>
    <w:rsid w:val="0082544B"/>
    <w:rsid w:val="0083436A"/>
    <w:rsid w:val="00834A72"/>
    <w:rsid w:val="00835B03"/>
    <w:rsid w:val="008409F0"/>
    <w:rsid w:val="00840B48"/>
    <w:rsid w:val="008455BF"/>
    <w:rsid w:val="008516D8"/>
    <w:rsid w:val="00852486"/>
    <w:rsid w:val="00853605"/>
    <w:rsid w:val="00853D9A"/>
    <w:rsid w:val="00856FBF"/>
    <w:rsid w:val="008605E2"/>
    <w:rsid w:val="0086712B"/>
    <w:rsid w:val="008765B9"/>
    <w:rsid w:val="00880D1F"/>
    <w:rsid w:val="00880E25"/>
    <w:rsid w:val="008835E9"/>
    <w:rsid w:val="008853E9"/>
    <w:rsid w:val="00887243"/>
    <w:rsid w:val="00895F65"/>
    <w:rsid w:val="008A033A"/>
    <w:rsid w:val="008A18C1"/>
    <w:rsid w:val="008A4B52"/>
    <w:rsid w:val="008B135C"/>
    <w:rsid w:val="008B1A9C"/>
    <w:rsid w:val="008B2688"/>
    <w:rsid w:val="008B2960"/>
    <w:rsid w:val="008B3E5F"/>
    <w:rsid w:val="008B49A8"/>
    <w:rsid w:val="008B6DA6"/>
    <w:rsid w:val="008C03BC"/>
    <w:rsid w:val="008C5143"/>
    <w:rsid w:val="008C5FB4"/>
    <w:rsid w:val="008C71C1"/>
    <w:rsid w:val="008D1428"/>
    <w:rsid w:val="008D3178"/>
    <w:rsid w:val="008D31F1"/>
    <w:rsid w:val="008E1195"/>
    <w:rsid w:val="008E3166"/>
    <w:rsid w:val="008F0D6D"/>
    <w:rsid w:val="008F0F89"/>
    <w:rsid w:val="008F35F2"/>
    <w:rsid w:val="008F3881"/>
    <w:rsid w:val="008F48F3"/>
    <w:rsid w:val="008F65EF"/>
    <w:rsid w:val="009003DC"/>
    <w:rsid w:val="00901AE2"/>
    <w:rsid w:val="00906DD3"/>
    <w:rsid w:val="009173D9"/>
    <w:rsid w:val="009177B9"/>
    <w:rsid w:val="009213CD"/>
    <w:rsid w:val="0092311B"/>
    <w:rsid w:val="00927653"/>
    <w:rsid w:val="009276C0"/>
    <w:rsid w:val="009444F3"/>
    <w:rsid w:val="00945908"/>
    <w:rsid w:val="0094618D"/>
    <w:rsid w:val="009523B6"/>
    <w:rsid w:val="00952A8E"/>
    <w:rsid w:val="0096058F"/>
    <w:rsid w:val="009724DD"/>
    <w:rsid w:val="00974CEA"/>
    <w:rsid w:val="00985789"/>
    <w:rsid w:val="009864EF"/>
    <w:rsid w:val="0098750A"/>
    <w:rsid w:val="00990BA1"/>
    <w:rsid w:val="009943E0"/>
    <w:rsid w:val="009957CF"/>
    <w:rsid w:val="009A11B6"/>
    <w:rsid w:val="009A2123"/>
    <w:rsid w:val="009A2255"/>
    <w:rsid w:val="009A2C9C"/>
    <w:rsid w:val="009A4F1F"/>
    <w:rsid w:val="009A575E"/>
    <w:rsid w:val="009A7DAD"/>
    <w:rsid w:val="009B0FC7"/>
    <w:rsid w:val="009B22BF"/>
    <w:rsid w:val="009B4F1B"/>
    <w:rsid w:val="009B5269"/>
    <w:rsid w:val="009B76E5"/>
    <w:rsid w:val="009C4CB1"/>
    <w:rsid w:val="009C65F2"/>
    <w:rsid w:val="009C6BC1"/>
    <w:rsid w:val="009C6D20"/>
    <w:rsid w:val="009C7534"/>
    <w:rsid w:val="009D2225"/>
    <w:rsid w:val="009D40EE"/>
    <w:rsid w:val="009D53BB"/>
    <w:rsid w:val="009D5F6E"/>
    <w:rsid w:val="009E1D3D"/>
    <w:rsid w:val="009F6E36"/>
    <w:rsid w:val="00A07E11"/>
    <w:rsid w:val="00A14EB8"/>
    <w:rsid w:val="00A17043"/>
    <w:rsid w:val="00A175C6"/>
    <w:rsid w:val="00A21FCB"/>
    <w:rsid w:val="00A223B6"/>
    <w:rsid w:val="00A260DB"/>
    <w:rsid w:val="00A34DD7"/>
    <w:rsid w:val="00A35017"/>
    <w:rsid w:val="00A4317A"/>
    <w:rsid w:val="00A50608"/>
    <w:rsid w:val="00A519F6"/>
    <w:rsid w:val="00A52FB6"/>
    <w:rsid w:val="00A55381"/>
    <w:rsid w:val="00A62D33"/>
    <w:rsid w:val="00A67ED3"/>
    <w:rsid w:val="00A70068"/>
    <w:rsid w:val="00A80871"/>
    <w:rsid w:val="00A84AB0"/>
    <w:rsid w:val="00A857CD"/>
    <w:rsid w:val="00A95716"/>
    <w:rsid w:val="00A95F98"/>
    <w:rsid w:val="00AA099A"/>
    <w:rsid w:val="00AA5251"/>
    <w:rsid w:val="00AA6604"/>
    <w:rsid w:val="00AA6755"/>
    <w:rsid w:val="00AA7660"/>
    <w:rsid w:val="00AB003E"/>
    <w:rsid w:val="00AB43C2"/>
    <w:rsid w:val="00AB7030"/>
    <w:rsid w:val="00AB7ECE"/>
    <w:rsid w:val="00AC0B81"/>
    <w:rsid w:val="00AC2D48"/>
    <w:rsid w:val="00AC3CAF"/>
    <w:rsid w:val="00AC4A77"/>
    <w:rsid w:val="00AC5C76"/>
    <w:rsid w:val="00AC718B"/>
    <w:rsid w:val="00AD29AC"/>
    <w:rsid w:val="00AD41BC"/>
    <w:rsid w:val="00AE015E"/>
    <w:rsid w:val="00AE0368"/>
    <w:rsid w:val="00AE0C23"/>
    <w:rsid w:val="00AE1325"/>
    <w:rsid w:val="00AE1CD4"/>
    <w:rsid w:val="00AE5F39"/>
    <w:rsid w:val="00AF088D"/>
    <w:rsid w:val="00AF15D2"/>
    <w:rsid w:val="00AF3114"/>
    <w:rsid w:val="00B00150"/>
    <w:rsid w:val="00B01A04"/>
    <w:rsid w:val="00B01E19"/>
    <w:rsid w:val="00B02874"/>
    <w:rsid w:val="00B03F7B"/>
    <w:rsid w:val="00B100FA"/>
    <w:rsid w:val="00B10A09"/>
    <w:rsid w:val="00B13A81"/>
    <w:rsid w:val="00B1402E"/>
    <w:rsid w:val="00B17D53"/>
    <w:rsid w:val="00B21BD7"/>
    <w:rsid w:val="00B229A1"/>
    <w:rsid w:val="00B26429"/>
    <w:rsid w:val="00B27D5F"/>
    <w:rsid w:val="00B329E8"/>
    <w:rsid w:val="00B368DE"/>
    <w:rsid w:val="00B36B3F"/>
    <w:rsid w:val="00B3749A"/>
    <w:rsid w:val="00B37940"/>
    <w:rsid w:val="00B44D23"/>
    <w:rsid w:val="00B514D9"/>
    <w:rsid w:val="00B564FD"/>
    <w:rsid w:val="00B56CBD"/>
    <w:rsid w:val="00B56FBF"/>
    <w:rsid w:val="00B574E1"/>
    <w:rsid w:val="00B6029E"/>
    <w:rsid w:val="00B60382"/>
    <w:rsid w:val="00B60F39"/>
    <w:rsid w:val="00B61C8C"/>
    <w:rsid w:val="00B65F52"/>
    <w:rsid w:val="00B66297"/>
    <w:rsid w:val="00B671B4"/>
    <w:rsid w:val="00B67EC2"/>
    <w:rsid w:val="00B71B50"/>
    <w:rsid w:val="00B7384B"/>
    <w:rsid w:val="00B73999"/>
    <w:rsid w:val="00B7523A"/>
    <w:rsid w:val="00B75F31"/>
    <w:rsid w:val="00B76C40"/>
    <w:rsid w:val="00B81058"/>
    <w:rsid w:val="00B86434"/>
    <w:rsid w:val="00B86563"/>
    <w:rsid w:val="00B87E87"/>
    <w:rsid w:val="00B9243A"/>
    <w:rsid w:val="00B94367"/>
    <w:rsid w:val="00B951CC"/>
    <w:rsid w:val="00BA030A"/>
    <w:rsid w:val="00BA29E2"/>
    <w:rsid w:val="00BB1F7C"/>
    <w:rsid w:val="00BB2C6F"/>
    <w:rsid w:val="00BB3930"/>
    <w:rsid w:val="00BB3D1E"/>
    <w:rsid w:val="00BB40ED"/>
    <w:rsid w:val="00BB54D9"/>
    <w:rsid w:val="00BB6A8B"/>
    <w:rsid w:val="00BB6C69"/>
    <w:rsid w:val="00BC0A40"/>
    <w:rsid w:val="00BC2F4B"/>
    <w:rsid w:val="00BC52F6"/>
    <w:rsid w:val="00BC726D"/>
    <w:rsid w:val="00BD1C1A"/>
    <w:rsid w:val="00BD3977"/>
    <w:rsid w:val="00BD6514"/>
    <w:rsid w:val="00BE50E4"/>
    <w:rsid w:val="00BE722E"/>
    <w:rsid w:val="00BF592E"/>
    <w:rsid w:val="00C02718"/>
    <w:rsid w:val="00C0614B"/>
    <w:rsid w:val="00C07D6B"/>
    <w:rsid w:val="00C10A07"/>
    <w:rsid w:val="00C116E8"/>
    <w:rsid w:val="00C12A0A"/>
    <w:rsid w:val="00C14AF6"/>
    <w:rsid w:val="00C17A56"/>
    <w:rsid w:val="00C20104"/>
    <w:rsid w:val="00C21CFE"/>
    <w:rsid w:val="00C22221"/>
    <w:rsid w:val="00C25E28"/>
    <w:rsid w:val="00C30CD7"/>
    <w:rsid w:val="00C33AF4"/>
    <w:rsid w:val="00C33DC0"/>
    <w:rsid w:val="00C367BC"/>
    <w:rsid w:val="00C42D84"/>
    <w:rsid w:val="00C42E9F"/>
    <w:rsid w:val="00C42F44"/>
    <w:rsid w:val="00C43814"/>
    <w:rsid w:val="00C462F4"/>
    <w:rsid w:val="00C464D5"/>
    <w:rsid w:val="00C46D09"/>
    <w:rsid w:val="00C477F1"/>
    <w:rsid w:val="00C47D2D"/>
    <w:rsid w:val="00C53AAA"/>
    <w:rsid w:val="00C53C64"/>
    <w:rsid w:val="00C607E9"/>
    <w:rsid w:val="00C6495F"/>
    <w:rsid w:val="00C65742"/>
    <w:rsid w:val="00C81AE4"/>
    <w:rsid w:val="00C821A1"/>
    <w:rsid w:val="00C83851"/>
    <w:rsid w:val="00C90808"/>
    <w:rsid w:val="00C90873"/>
    <w:rsid w:val="00C91D72"/>
    <w:rsid w:val="00C93CDA"/>
    <w:rsid w:val="00CA0AD0"/>
    <w:rsid w:val="00CA0D6B"/>
    <w:rsid w:val="00CA1935"/>
    <w:rsid w:val="00CA1AD4"/>
    <w:rsid w:val="00CA1F23"/>
    <w:rsid w:val="00CA329A"/>
    <w:rsid w:val="00CA4745"/>
    <w:rsid w:val="00CA522C"/>
    <w:rsid w:val="00CA5DC8"/>
    <w:rsid w:val="00CA6531"/>
    <w:rsid w:val="00CB0106"/>
    <w:rsid w:val="00CC1F5C"/>
    <w:rsid w:val="00CC69FB"/>
    <w:rsid w:val="00CD0B32"/>
    <w:rsid w:val="00CD1EB2"/>
    <w:rsid w:val="00CD2866"/>
    <w:rsid w:val="00CD499C"/>
    <w:rsid w:val="00CD4CE4"/>
    <w:rsid w:val="00CE3A4F"/>
    <w:rsid w:val="00CE4ADE"/>
    <w:rsid w:val="00CE52E2"/>
    <w:rsid w:val="00CE542A"/>
    <w:rsid w:val="00CF03B9"/>
    <w:rsid w:val="00CF27B3"/>
    <w:rsid w:val="00CF4A7A"/>
    <w:rsid w:val="00D02255"/>
    <w:rsid w:val="00D0304E"/>
    <w:rsid w:val="00D15028"/>
    <w:rsid w:val="00D309A6"/>
    <w:rsid w:val="00D36F58"/>
    <w:rsid w:val="00D3730D"/>
    <w:rsid w:val="00D4222A"/>
    <w:rsid w:val="00D46290"/>
    <w:rsid w:val="00D46947"/>
    <w:rsid w:val="00D5039D"/>
    <w:rsid w:val="00D52C87"/>
    <w:rsid w:val="00D53A36"/>
    <w:rsid w:val="00D57694"/>
    <w:rsid w:val="00D66163"/>
    <w:rsid w:val="00D665B1"/>
    <w:rsid w:val="00D72597"/>
    <w:rsid w:val="00D75C15"/>
    <w:rsid w:val="00D763D2"/>
    <w:rsid w:val="00D76F4D"/>
    <w:rsid w:val="00D82B55"/>
    <w:rsid w:val="00D83405"/>
    <w:rsid w:val="00D85E2E"/>
    <w:rsid w:val="00D86EC9"/>
    <w:rsid w:val="00D917D7"/>
    <w:rsid w:val="00D92F32"/>
    <w:rsid w:val="00D93935"/>
    <w:rsid w:val="00D94851"/>
    <w:rsid w:val="00DA3619"/>
    <w:rsid w:val="00DA43EF"/>
    <w:rsid w:val="00DA5515"/>
    <w:rsid w:val="00DA5776"/>
    <w:rsid w:val="00DB1697"/>
    <w:rsid w:val="00DB527E"/>
    <w:rsid w:val="00DB5B6E"/>
    <w:rsid w:val="00DB7597"/>
    <w:rsid w:val="00DC0E6F"/>
    <w:rsid w:val="00DD6EC6"/>
    <w:rsid w:val="00DD7498"/>
    <w:rsid w:val="00DE6464"/>
    <w:rsid w:val="00DF5410"/>
    <w:rsid w:val="00DF5AB1"/>
    <w:rsid w:val="00DF7F49"/>
    <w:rsid w:val="00E024CB"/>
    <w:rsid w:val="00E056C5"/>
    <w:rsid w:val="00E05752"/>
    <w:rsid w:val="00E066D9"/>
    <w:rsid w:val="00E07EB5"/>
    <w:rsid w:val="00E1181E"/>
    <w:rsid w:val="00E236F8"/>
    <w:rsid w:val="00E269BB"/>
    <w:rsid w:val="00E3044A"/>
    <w:rsid w:val="00E320ED"/>
    <w:rsid w:val="00E36C22"/>
    <w:rsid w:val="00E440F5"/>
    <w:rsid w:val="00E453A7"/>
    <w:rsid w:val="00E53799"/>
    <w:rsid w:val="00E5639A"/>
    <w:rsid w:val="00E565EE"/>
    <w:rsid w:val="00E57EC8"/>
    <w:rsid w:val="00E60FFC"/>
    <w:rsid w:val="00E62B46"/>
    <w:rsid w:val="00E63322"/>
    <w:rsid w:val="00E642FC"/>
    <w:rsid w:val="00E653DC"/>
    <w:rsid w:val="00E70DC4"/>
    <w:rsid w:val="00E75478"/>
    <w:rsid w:val="00E82749"/>
    <w:rsid w:val="00E84431"/>
    <w:rsid w:val="00E878AA"/>
    <w:rsid w:val="00E87E6B"/>
    <w:rsid w:val="00E95CC2"/>
    <w:rsid w:val="00E961CB"/>
    <w:rsid w:val="00E96520"/>
    <w:rsid w:val="00E967FC"/>
    <w:rsid w:val="00EA296C"/>
    <w:rsid w:val="00EA3BBC"/>
    <w:rsid w:val="00EB11AB"/>
    <w:rsid w:val="00EB1EA1"/>
    <w:rsid w:val="00EB3F5C"/>
    <w:rsid w:val="00EB63AF"/>
    <w:rsid w:val="00EB6C7E"/>
    <w:rsid w:val="00EB7C10"/>
    <w:rsid w:val="00EC0C17"/>
    <w:rsid w:val="00EC2795"/>
    <w:rsid w:val="00ED0EB1"/>
    <w:rsid w:val="00ED2F9B"/>
    <w:rsid w:val="00ED471A"/>
    <w:rsid w:val="00ED5B38"/>
    <w:rsid w:val="00ED7EF1"/>
    <w:rsid w:val="00EE30B7"/>
    <w:rsid w:val="00EE4156"/>
    <w:rsid w:val="00EE7721"/>
    <w:rsid w:val="00EF1DE3"/>
    <w:rsid w:val="00EF3D0F"/>
    <w:rsid w:val="00EF795F"/>
    <w:rsid w:val="00F01488"/>
    <w:rsid w:val="00F01A0B"/>
    <w:rsid w:val="00F01CC4"/>
    <w:rsid w:val="00F01F3B"/>
    <w:rsid w:val="00F035A3"/>
    <w:rsid w:val="00F113D9"/>
    <w:rsid w:val="00F11682"/>
    <w:rsid w:val="00F12D6F"/>
    <w:rsid w:val="00F13332"/>
    <w:rsid w:val="00F22C7A"/>
    <w:rsid w:val="00F259FF"/>
    <w:rsid w:val="00F309DA"/>
    <w:rsid w:val="00F3377C"/>
    <w:rsid w:val="00F3660B"/>
    <w:rsid w:val="00F42EF3"/>
    <w:rsid w:val="00F42F9B"/>
    <w:rsid w:val="00F44F88"/>
    <w:rsid w:val="00F4541A"/>
    <w:rsid w:val="00F4648F"/>
    <w:rsid w:val="00F47E1A"/>
    <w:rsid w:val="00F508D3"/>
    <w:rsid w:val="00F52370"/>
    <w:rsid w:val="00F56D55"/>
    <w:rsid w:val="00F60BAC"/>
    <w:rsid w:val="00F61AA9"/>
    <w:rsid w:val="00F6690B"/>
    <w:rsid w:val="00F67588"/>
    <w:rsid w:val="00F75E6E"/>
    <w:rsid w:val="00F7711D"/>
    <w:rsid w:val="00F819F2"/>
    <w:rsid w:val="00F85782"/>
    <w:rsid w:val="00F90344"/>
    <w:rsid w:val="00F90537"/>
    <w:rsid w:val="00F92B6D"/>
    <w:rsid w:val="00FA13AD"/>
    <w:rsid w:val="00FA1E6A"/>
    <w:rsid w:val="00FA2186"/>
    <w:rsid w:val="00FA67BD"/>
    <w:rsid w:val="00FB0BCA"/>
    <w:rsid w:val="00FB49C5"/>
    <w:rsid w:val="00FB706B"/>
    <w:rsid w:val="00FB7FEC"/>
    <w:rsid w:val="00FC2BE6"/>
    <w:rsid w:val="00FC404E"/>
    <w:rsid w:val="00FC78D8"/>
    <w:rsid w:val="00FD068D"/>
    <w:rsid w:val="00FD1C6B"/>
    <w:rsid w:val="00FD7DE9"/>
    <w:rsid w:val="00FE2FCD"/>
    <w:rsid w:val="00FE4B31"/>
    <w:rsid w:val="00FF43AC"/>
    <w:rsid w:val="00FF5887"/>
    <w:rsid w:val="539C6225"/>
    <w:rsid w:val="777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BED2"/>
  <w15:docId w15:val="{39F96F46-F82F-4E37-9A35-95C00026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87"/>
    <w:pPr>
      <w:spacing w:after="200" w:line="276" w:lineRule="auto"/>
    </w:pPr>
    <w:rPr>
      <w:rFonts w:eastAsiaTheme="minorEastAsi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paragraph" w:styleId="BodyText2">
    <w:name w:val="Body Text 2"/>
    <w:basedOn w:val="Normal"/>
    <w:link w:val="BodyText2Char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BodyText3">
    <w:name w:val="Body Text 3"/>
    <w:basedOn w:val="Normal"/>
    <w:link w:val="BodyText3Char"/>
    <w:pPr>
      <w:tabs>
        <w:tab w:val="left" w:pos="709"/>
        <w:tab w:val="left" w:pos="1134"/>
      </w:tabs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</w:rPr>
  </w:style>
  <w:style w:type="paragraph" w:styleId="CommentText">
    <w:name w:val="annotation text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Theme="minorEastAsia"/>
      <w:sz w:val="22"/>
      <w:szCs w:val="28"/>
    </w:rPr>
  </w:style>
  <w:style w:type="table" w:customStyle="1" w:styleId="1">
    <w:name w:val="เส้นตาราง1"/>
    <w:basedOn w:val="TableNormal"/>
    <w:uiPriority w:val="39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7">
    <w:name w:val="เส้นตาราง7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Angsana New"/>
      <w:sz w:val="16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Theme="minorEastAsia" w:hAnsi="TH SarabunPSK" w:cs="TH SarabunPSK"/>
      <w:color w:val="000000"/>
      <w:sz w:val="24"/>
      <w:szCs w:val="24"/>
    </w:rPr>
  </w:style>
  <w:style w:type="character" w:customStyle="1" w:styleId="10">
    <w:name w:val="การอ้างถึงที่ไม่ได้แก้ไข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font5">
    <w:name w:val="font5"/>
    <w:basedOn w:val="Normal"/>
    <w:qFormat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color w:val="000000"/>
      <w:sz w:val="28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Cs w:val="22"/>
    </w:rPr>
  </w:style>
  <w:style w:type="paragraph" w:customStyle="1" w:styleId="xl63">
    <w:name w:val="xl63"/>
    <w:basedOn w:val="Normal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64">
    <w:name w:val="xl6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5">
    <w:name w:val="xl65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6">
    <w:name w:val="xl6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67">
    <w:name w:val="xl67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8">
    <w:name w:val="xl6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color w:val="000000"/>
      <w:sz w:val="32"/>
      <w:szCs w:val="32"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1">
    <w:name w:val="xl71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3">
    <w:name w:val="xl73"/>
    <w:basedOn w:val="Normal"/>
    <w:pPr>
      <w:pBdr>
        <w:left w:val="single" w:sz="4" w:space="0" w:color="auto"/>
        <w:bottom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7">
    <w:name w:val="xl77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78">
    <w:name w:val="xl78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79">
    <w:name w:val="xl7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0">
    <w:name w:val="xl8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1">
    <w:name w:val="xl81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2">
    <w:name w:val="xl8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4">
    <w:name w:val="xl8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5">
    <w:name w:val="xl85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6">
    <w:name w:val="xl86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7">
    <w:name w:val="xl87"/>
    <w:basedOn w:val="Normal"/>
    <w:qFormat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88">
    <w:name w:val="xl88"/>
    <w:basedOn w:val="Normal"/>
    <w:pPr>
      <w:pBdr>
        <w:left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89">
    <w:name w:val="xl89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B8B7"/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0">
    <w:name w:val="xl90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1">
    <w:name w:val="xl9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b/>
      <w:bCs/>
      <w:color w:val="000000"/>
      <w:sz w:val="36"/>
      <w:szCs w:val="36"/>
    </w:rPr>
  </w:style>
  <w:style w:type="paragraph" w:customStyle="1" w:styleId="xl93">
    <w:name w:val="xl93"/>
    <w:basedOn w:val="Normal"/>
    <w:pPr>
      <w:pBdr>
        <w:left w:val="single" w:sz="4" w:space="0" w:color="auto"/>
        <w:right w:val="single" w:sz="4" w:space="0" w:color="auto"/>
      </w:pBdr>
      <w:shd w:val="clear" w:color="000000" w:fill="E6B8B7"/>
      <w:spacing w:before="100" w:beforeAutospacing="1" w:after="100" w:afterAutospacing="1" w:line="240" w:lineRule="auto"/>
      <w:jc w:val="center"/>
      <w:textAlignment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4">
    <w:name w:val="xl94"/>
    <w:basedOn w:val="Normal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95">
    <w:name w:val="xl9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7">
    <w:name w:val="xl97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Cordia New" w:eastAsia="Times New Roman" w:hAnsi="Cordia New" w:cs="Cordia New"/>
      <w:color w:val="000000"/>
      <w:sz w:val="28"/>
    </w:rPr>
  </w:style>
  <w:style w:type="paragraph" w:customStyle="1" w:styleId="xl98">
    <w:name w:val="xl98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ngsana New" w:eastAsia="Times New Roman" w:hAnsi="Angsana New" w:cs="Angsana New"/>
      <w:sz w:val="28"/>
    </w:rPr>
  </w:style>
  <w:style w:type="paragraph" w:customStyle="1" w:styleId="xl99">
    <w:name w:val="xl99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0">
    <w:name w:val="xl100"/>
    <w:basedOn w:val="Normal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01">
    <w:name w:val="xl101"/>
    <w:basedOn w:val="Normal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455A64"/>
      <w:sz w:val="28"/>
    </w:rPr>
  </w:style>
  <w:style w:type="paragraph" w:customStyle="1" w:styleId="xl102">
    <w:name w:val="xl102"/>
    <w:basedOn w:val="Normal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4">
    <w:name w:val="xl104"/>
    <w:basedOn w:val="Normal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5">
    <w:name w:val="xl10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6">
    <w:name w:val="xl10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107">
    <w:name w:val="xl107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8">
    <w:name w:val="xl108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09">
    <w:name w:val="xl109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0">
    <w:name w:val="xl110"/>
    <w:basedOn w:val="Normal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1">
    <w:name w:val="xl111"/>
    <w:basedOn w:val="Normal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2">
    <w:name w:val="xl112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Angsana New"/>
      <w:color w:val="000000"/>
      <w:sz w:val="28"/>
    </w:rPr>
  </w:style>
  <w:style w:type="paragraph" w:customStyle="1" w:styleId="xl113">
    <w:name w:val="xl113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Angsana New"/>
      <w:color w:val="000000"/>
      <w:sz w:val="28"/>
    </w:rPr>
  </w:style>
  <w:style w:type="paragraph" w:customStyle="1" w:styleId="xl114">
    <w:name w:val="xl114"/>
    <w:basedOn w:val="Normal"/>
    <w:pPr>
      <w:shd w:val="clear" w:color="000000" w:fill="FFFF00"/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115">
    <w:name w:val="xl11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6">
    <w:name w:val="xl11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ngsana New" w:eastAsia="Times New Roman" w:hAnsi="Angsana New" w:cs="Angsana New"/>
      <w:color w:val="000000"/>
      <w:sz w:val="28"/>
    </w:rPr>
  </w:style>
  <w:style w:type="paragraph" w:customStyle="1" w:styleId="xl117">
    <w:name w:val="xl117"/>
    <w:basedOn w:val="Normal"/>
    <w:pPr>
      <w:shd w:val="clear" w:color="000000" w:fill="FFFF00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18">
    <w:name w:val="xl118"/>
    <w:basedOn w:val="Normal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19">
    <w:name w:val="xl119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8"/>
    </w:rPr>
  </w:style>
  <w:style w:type="paragraph" w:customStyle="1" w:styleId="xl120">
    <w:name w:val="xl120"/>
    <w:basedOn w:val="Normal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1">
    <w:name w:val="xl121"/>
    <w:basedOn w:val="Normal"/>
    <w:pPr>
      <w:pBdr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sz w:val="32"/>
      <w:szCs w:val="32"/>
    </w:rPr>
  </w:style>
  <w:style w:type="paragraph" w:customStyle="1" w:styleId="xl122">
    <w:name w:val="xl122"/>
    <w:basedOn w:val="Normal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H SarabunPSK" w:eastAsia="Times New Roman" w:hAnsi="TH SarabunPSK" w:cs="TH SarabunPSK"/>
      <w:b/>
      <w:bCs/>
      <w:sz w:val="32"/>
      <w:szCs w:val="32"/>
    </w:rPr>
  </w:style>
  <w:style w:type="table" w:customStyle="1" w:styleId="2">
    <w:name w:val="เส้นตาราง2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Pr>
      <w:rFonts w:ascii="Cordia New" w:eastAsia="Cordia New" w:hAnsi="Cordia New" w:cs="Angsana New"/>
      <w:sz w:val="36"/>
      <w:szCs w:val="36"/>
    </w:rPr>
  </w:style>
  <w:style w:type="character" w:customStyle="1" w:styleId="BodyText2Char">
    <w:name w:val="Body Text 2 Char"/>
    <w:basedOn w:val="DefaultParagraphFont"/>
    <w:link w:val="BodyText2"/>
    <w:rPr>
      <w:rFonts w:ascii="Cordia New" w:eastAsia="Cordia New" w:hAnsi="Cordia New" w:cs="Angsana New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Pr>
      <w:rFonts w:ascii="Cordia New" w:eastAsia="Cordia New" w:hAnsi="Cordia New" w:cs="Angsana New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74BE"/>
    <w:rPr>
      <w:color w:val="808080"/>
    </w:rPr>
  </w:style>
  <w:style w:type="paragraph" w:customStyle="1" w:styleId="TUParagraphNormal">
    <w:name w:val="TU_Paragraph_Normal"/>
    <w:basedOn w:val="Normal"/>
    <w:qFormat/>
    <w:rsid w:val="002E2E45"/>
    <w:pPr>
      <w:spacing w:after="0" w:line="240" w:lineRule="auto"/>
      <w:ind w:firstLine="1152"/>
    </w:pPr>
    <w:rPr>
      <w:rFonts w:ascii="TH Sarabun New" w:eastAsia="SimSun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footer" Target="footer2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tinun\Downloads\MAThematic-DPUTemplate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EDD1-BCC5-4F36-9356-FBE49B253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MAThematic-DPUTemplate.dotx</Template>
  <TotalTime>325</TotalTime>
  <Pages>32</Pages>
  <Words>4333</Words>
  <Characters>24702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kittinun</dc:creator>
  <cp:lastModifiedBy>กิตตินันท์ หรุ่นสูงเนิน</cp:lastModifiedBy>
  <cp:revision>16</cp:revision>
  <cp:lastPrinted>2023-07-31T04:52:00Z</cp:lastPrinted>
  <dcterms:created xsi:type="dcterms:W3CDTF">2024-02-17T09:36:00Z</dcterms:created>
  <dcterms:modified xsi:type="dcterms:W3CDTF">2024-02-17T18:12:00Z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C97F0BFFA6B34AB5B937D39C81440C2F</vt:lpwstr>
  </property>
</Properties>
</file>